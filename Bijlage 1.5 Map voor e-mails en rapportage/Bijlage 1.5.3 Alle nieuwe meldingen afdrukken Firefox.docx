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77D5" w14:textId="6C277041" w:rsidR="00F24F99" w:rsidRDefault="00F24F99" w:rsidP="007F6868">
      <w:pPr>
        <w:pStyle w:val="Kop2"/>
        <w:rPr>
          <w:b/>
          <w:sz w:val="32"/>
          <w:szCs w:val="32"/>
        </w:rPr>
      </w:pPr>
      <w:r w:rsidRPr="00F24F99">
        <w:rPr>
          <w:b/>
          <w:sz w:val="32"/>
          <w:szCs w:val="32"/>
        </w:rPr>
        <w:t xml:space="preserve">Bijlage 1.5.3 Alle nieuwe meldingen afdrukken </w:t>
      </w:r>
      <w:r>
        <w:rPr>
          <w:b/>
          <w:sz w:val="32"/>
          <w:szCs w:val="32"/>
        </w:rPr>
        <w:t>–</w:t>
      </w:r>
      <w:r w:rsidRPr="00F24F99">
        <w:rPr>
          <w:b/>
          <w:sz w:val="32"/>
          <w:szCs w:val="32"/>
        </w:rPr>
        <w:t xml:space="preserve"> Firefox</w:t>
      </w:r>
    </w:p>
    <w:p w14:paraId="73736A14" w14:textId="500D48DD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</w:rPr>
        <w:t>1. Controleer of je alle 10 opdrachten hebt gemaakt.</w:t>
      </w:r>
    </w:p>
    <w:p w14:paraId="2DB9793A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</w:rPr>
        <w:t>2. Open de module Meldingenbeheer.</w:t>
      </w:r>
    </w:p>
    <w:p w14:paraId="3F6C7891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</w:rPr>
        <w:t>3. Kies bij Selecties “Meldingen van de laatste 12 uur”.</w:t>
      </w:r>
    </w:p>
    <w:p w14:paraId="3F5A2BFE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  <w:noProof/>
          <w:lang w:eastAsia="nl-NL"/>
        </w:rPr>
        <w:drawing>
          <wp:inline distT="0" distB="0" distL="0" distR="0" wp14:anchorId="625C5785" wp14:editId="0B9684F4">
            <wp:extent cx="2883176" cy="1531869"/>
            <wp:effectExtent l="19050" t="19050" r="12700" b="1143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485" cy="1543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567689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</w:rPr>
        <w:t xml:space="preserve">4. Klik rechts bovenin op de knop “Meer”. </w:t>
      </w:r>
    </w:p>
    <w:p w14:paraId="6D0E0F47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</w:rPr>
        <w:t>5. Klik in het menu dat opent op “Afdrukken”</w:t>
      </w:r>
    </w:p>
    <w:p w14:paraId="4F6D08C2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  <w:noProof/>
          <w:lang w:eastAsia="nl-NL"/>
        </w:rPr>
        <w:drawing>
          <wp:inline distT="0" distB="0" distL="0" distR="0" wp14:anchorId="28772CE1" wp14:editId="7F017BF7">
            <wp:extent cx="4926662" cy="1935747"/>
            <wp:effectExtent l="19050" t="19050" r="26670" b="266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711" r="1016" b="42024"/>
                    <a:stretch/>
                  </pic:blipFill>
                  <pic:spPr bwMode="auto">
                    <a:xfrm>
                      <a:off x="0" y="0"/>
                      <a:ext cx="4958808" cy="1948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5EA7F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</w:rPr>
        <w:t>6. Print Alles, Volledig, als PDF, Liggend, geen Logo gebruiken.</w:t>
      </w:r>
    </w:p>
    <w:p w14:paraId="0931D2D2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  <w:noProof/>
          <w:lang w:eastAsia="nl-NL"/>
        </w:rPr>
        <w:drawing>
          <wp:inline distT="0" distB="0" distL="0" distR="0" wp14:anchorId="76FDB6D3" wp14:editId="7E5BC5D8">
            <wp:extent cx="1966204" cy="2072143"/>
            <wp:effectExtent l="19050" t="19050" r="15240" b="2349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5391" cy="2081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717D1B" w14:textId="77777777" w:rsidR="00F24F99" w:rsidRPr="005D7474" w:rsidRDefault="00F24F99" w:rsidP="00F24F99">
      <w:pPr>
        <w:rPr>
          <w:rFonts w:asciiTheme="minorHAnsi" w:hAnsiTheme="minorHAnsi" w:cstheme="minorHAnsi"/>
        </w:rPr>
      </w:pPr>
    </w:p>
    <w:p w14:paraId="37D96534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</w:rPr>
        <w:t>Als je een melding krijgt, dat “Firefox heeft voorkomen dat deze website een pop-upvenster opende”, moet je via Opties Pop-ups van deze website toestaan.</w:t>
      </w:r>
    </w:p>
    <w:p w14:paraId="2A0C410D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</w:rPr>
        <w:t xml:space="preserve">Kies Bestand Opslaan. </w:t>
      </w:r>
    </w:p>
    <w:p w14:paraId="33285C4D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</w:rPr>
        <w:t>Kies Bureaublad als opslaglocatie.</w:t>
      </w:r>
    </w:p>
    <w:p w14:paraId="2E69C1E0" w14:textId="77777777" w:rsidR="00F24F99" w:rsidRPr="005D7474" w:rsidRDefault="00F24F99" w:rsidP="00F24F99">
      <w:pPr>
        <w:rPr>
          <w:rFonts w:asciiTheme="minorHAnsi" w:hAnsiTheme="minorHAnsi" w:cstheme="minorHAnsi"/>
        </w:rPr>
      </w:pPr>
      <w:r w:rsidRPr="005D7474">
        <w:rPr>
          <w:rFonts w:asciiTheme="minorHAnsi" w:hAnsiTheme="minorHAnsi" w:cstheme="minorHAnsi"/>
        </w:rPr>
        <w:t>7. Lever dit bestand in op de door de examinator aangegeven wijze.</w:t>
      </w:r>
    </w:p>
    <w:p w14:paraId="0CBD4585" w14:textId="2A3F884A" w:rsidR="00E715B5" w:rsidRPr="007F6868" w:rsidRDefault="00E715B5" w:rsidP="00F24F99">
      <w:pPr>
        <w:pStyle w:val="Kop2"/>
      </w:pPr>
    </w:p>
    <w:sectPr w:rsidR="00E715B5" w:rsidRPr="007F6868" w:rsidSect="00AC48BB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AEE0" w14:textId="77777777" w:rsidR="00F24F99" w:rsidRDefault="00F24F99" w:rsidP="00910A2E">
      <w:pPr>
        <w:spacing w:line="240" w:lineRule="auto"/>
      </w:pPr>
      <w:r>
        <w:separator/>
      </w:r>
    </w:p>
  </w:endnote>
  <w:endnote w:type="continuationSeparator" w:id="0">
    <w:p w14:paraId="089D02C5" w14:textId="77777777" w:rsidR="00F24F99" w:rsidRDefault="00F24F99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C700" w14:textId="4607DB08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596D1C47" wp14:editId="49E2BDF0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24F99">
      <w:t xml:space="preserve">             </w:t>
    </w:r>
    <w:r w:rsidR="00F24F99" w:rsidRPr="0F9FAB6B">
      <w:rPr>
        <w:rFonts w:asciiTheme="minorHAnsi" w:hAnsiTheme="minorHAnsi"/>
        <w:szCs w:val="16"/>
      </w:rPr>
      <w:t>Bijlage 1.5.3 Alle nieuwe meldingen afdrukken</w:t>
    </w:r>
    <w:r w:rsidR="009540CD">
      <w:rPr>
        <w:rFonts w:asciiTheme="minorHAnsi" w:hAnsiTheme="minorHAnsi"/>
        <w:szCs w:val="16"/>
      </w:rPr>
      <w:t xml:space="preserve"> Firefox</w:t>
    </w:r>
    <w:r w:rsidR="00F24F99" w:rsidRPr="0F9FAB6B">
      <w:rPr>
        <w:rFonts w:asciiTheme="minorHAnsi" w:hAnsiTheme="minorHAnsi"/>
        <w:szCs w:val="16"/>
      </w:rPr>
      <w:t xml:space="preserve"> – EX_IT20</w:t>
    </w:r>
    <w:r w:rsidR="009540CD">
      <w:rPr>
        <w:rFonts w:asciiTheme="minorHAnsi" w:hAnsiTheme="minorHAnsi"/>
        <w:szCs w:val="16"/>
      </w:rPr>
      <w:t>_EP4_B1-K1_2A3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BCD5" w14:textId="77777777" w:rsidR="00F24F99" w:rsidRDefault="00F24F99" w:rsidP="00910A2E">
      <w:pPr>
        <w:spacing w:line="240" w:lineRule="auto"/>
      </w:pPr>
      <w:r>
        <w:separator/>
      </w:r>
    </w:p>
  </w:footnote>
  <w:footnote w:type="continuationSeparator" w:id="0">
    <w:p w14:paraId="1CD13A9D" w14:textId="77777777" w:rsidR="00F24F99" w:rsidRDefault="00F24F99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81340">
    <w:abstractNumId w:val="3"/>
  </w:num>
  <w:num w:numId="2" w16cid:durableId="945381032">
    <w:abstractNumId w:val="37"/>
  </w:num>
  <w:num w:numId="3" w16cid:durableId="906036622">
    <w:abstractNumId w:val="5"/>
  </w:num>
  <w:num w:numId="4" w16cid:durableId="1893690983">
    <w:abstractNumId w:val="39"/>
  </w:num>
  <w:num w:numId="5" w16cid:durableId="516042822">
    <w:abstractNumId w:val="15"/>
  </w:num>
  <w:num w:numId="6" w16cid:durableId="1752433168">
    <w:abstractNumId w:val="36"/>
  </w:num>
  <w:num w:numId="7" w16cid:durableId="1795439322">
    <w:abstractNumId w:val="0"/>
  </w:num>
  <w:num w:numId="8" w16cid:durableId="408498407">
    <w:abstractNumId w:val="42"/>
  </w:num>
  <w:num w:numId="9" w16cid:durableId="1324117077">
    <w:abstractNumId w:val="22"/>
  </w:num>
  <w:num w:numId="10" w16cid:durableId="835458670">
    <w:abstractNumId w:val="30"/>
  </w:num>
  <w:num w:numId="11" w16cid:durableId="139885757">
    <w:abstractNumId w:val="32"/>
  </w:num>
  <w:num w:numId="12" w16cid:durableId="1234006117">
    <w:abstractNumId w:val="14"/>
  </w:num>
  <w:num w:numId="13" w16cid:durableId="1105224189">
    <w:abstractNumId w:val="31"/>
  </w:num>
  <w:num w:numId="14" w16cid:durableId="689378078">
    <w:abstractNumId w:val="24"/>
  </w:num>
  <w:num w:numId="15" w16cid:durableId="334113410">
    <w:abstractNumId w:val="12"/>
  </w:num>
  <w:num w:numId="16" w16cid:durableId="690183555">
    <w:abstractNumId w:val="1"/>
  </w:num>
  <w:num w:numId="17" w16cid:durableId="1489518722">
    <w:abstractNumId w:val="20"/>
  </w:num>
  <w:num w:numId="18" w16cid:durableId="1460345787">
    <w:abstractNumId w:val="4"/>
  </w:num>
  <w:num w:numId="19" w16cid:durableId="645010589">
    <w:abstractNumId w:val="44"/>
  </w:num>
  <w:num w:numId="20" w16cid:durableId="2144345430">
    <w:abstractNumId w:val="27"/>
  </w:num>
  <w:num w:numId="21" w16cid:durableId="156844506">
    <w:abstractNumId w:val="43"/>
  </w:num>
  <w:num w:numId="22" w16cid:durableId="966856459">
    <w:abstractNumId w:val="35"/>
  </w:num>
  <w:num w:numId="23" w16cid:durableId="1302156633">
    <w:abstractNumId w:val="29"/>
  </w:num>
  <w:num w:numId="24" w16cid:durableId="655115237">
    <w:abstractNumId w:val="28"/>
  </w:num>
  <w:num w:numId="25" w16cid:durableId="1362366449">
    <w:abstractNumId w:val="25"/>
  </w:num>
  <w:num w:numId="26" w16cid:durableId="583808933">
    <w:abstractNumId w:val="16"/>
  </w:num>
  <w:num w:numId="27" w16cid:durableId="1512602904">
    <w:abstractNumId w:val="6"/>
  </w:num>
  <w:num w:numId="28" w16cid:durableId="2065909508">
    <w:abstractNumId w:val="2"/>
  </w:num>
  <w:num w:numId="29" w16cid:durableId="839809453">
    <w:abstractNumId w:val="33"/>
  </w:num>
  <w:num w:numId="30" w16cid:durableId="2011715119">
    <w:abstractNumId w:val="21"/>
  </w:num>
  <w:num w:numId="31" w16cid:durableId="1941913633">
    <w:abstractNumId w:val="8"/>
  </w:num>
  <w:num w:numId="32" w16cid:durableId="185563371">
    <w:abstractNumId w:val="10"/>
  </w:num>
  <w:num w:numId="33" w16cid:durableId="1654798439">
    <w:abstractNumId w:val="38"/>
  </w:num>
  <w:num w:numId="34" w16cid:durableId="1897160197">
    <w:abstractNumId w:val="34"/>
  </w:num>
  <w:num w:numId="35" w16cid:durableId="1325358601">
    <w:abstractNumId w:val="11"/>
  </w:num>
  <w:num w:numId="36" w16cid:durableId="932206388">
    <w:abstractNumId w:val="17"/>
  </w:num>
  <w:num w:numId="37" w16cid:durableId="648443114">
    <w:abstractNumId w:val="23"/>
  </w:num>
  <w:num w:numId="38" w16cid:durableId="1583487834">
    <w:abstractNumId w:val="26"/>
  </w:num>
  <w:num w:numId="39" w16cid:durableId="78643497">
    <w:abstractNumId w:val="7"/>
  </w:num>
  <w:num w:numId="40" w16cid:durableId="2064014501">
    <w:abstractNumId w:val="40"/>
  </w:num>
  <w:num w:numId="41" w16cid:durableId="1151168770">
    <w:abstractNumId w:val="41"/>
  </w:num>
  <w:num w:numId="42" w16cid:durableId="403380485">
    <w:abstractNumId w:val="19"/>
  </w:num>
  <w:num w:numId="43" w16cid:durableId="1011493207">
    <w:abstractNumId w:val="18"/>
  </w:num>
  <w:num w:numId="44" w16cid:durableId="1843859357">
    <w:abstractNumId w:val="13"/>
  </w:num>
  <w:num w:numId="45" w16cid:durableId="13834842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99"/>
    <w:rsid w:val="000172B9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F3923"/>
    <w:rsid w:val="00383605"/>
    <w:rsid w:val="00393111"/>
    <w:rsid w:val="003F2FF7"/>
    <w:rsid w:val="00424AEA"/>
    <w:rsid w:val="00453FAC"/>
    <w:rsid w:val="004C5B2D"/>
    <w:rsid w:val="004E0DA1"/>
    <w:rsid w:val="00544045"/>
    <w:rsid w:val="00565A5A"/>
    <w:rsid w:val="00567AF6"/>
    <w:rsid w:val="00571473"/>
    <w:rsid w:val="00594DA0"/>
    <w:rsid w:val="006069E2"/>
    <w:rsid w:val="0068714B"/>
    <w:rsid w:val="0069446E"/>
    <w:rsid w:val="006B5218"/>
    <w:rsid w:val="006C70B1"/>
    <w:rsid w:val="006E1649"/>
    <w:rsid w:val="007E4BCF"/>
    <w:rsid w:val="007F3090"/>
    <w:rsid w:val="007F6868"/>
    <w:rsid w:val="0082745D"/>
    <w:rsid w:val="00837330"/>
    <w:rsid w:val="00854C7A"/>
    <w:rsid w:val="00881F6F"/>
    <w:rsid w:val="008E0EE0"/>
    <w:rsid w:val="008E7EC5"/>
    <w:rsid w:val="00910A2E"/>
    <w:rsid w:val="00931C11"/>
    <w:rsid w:val="009423AA"/>
    <w:rsid w:val="009540CD"/>
    <w:rsid w:val="0099471C"/>
    <w:rsid w:val="00996768"/>
    <w:rsid w:val="009977B2"/>
    <w:rsid w:val="009D3C17"/>
    <w:rsid w:val="00A03DC3"/>
    <w:rsid w:val="00A10C66"/>
    <w:rsid w:val="00A266FE"/>
    <w:rsid w:val="00A856EA"/>
    <w:rsid w:val="00AA3AF9"/>
    <w:rsid w:val="00AC48BB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D26CD4"/>
    <w:rsid w:val="00D46F78"/>
    <w:rsid w:val="00D67DBF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24F99"/>
    <w:rsid w:val="00F314EA"/>
    <w:rsid w:val="00F43BFF"/>
    <w:rsid w:val="00F86F0C"/>
    <w:rsid w:val="00FA468C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706F71"/>
  <w15:chartTrackingRefBased/>
  <w15:docId w15:val="{A54A65B6-5F92-451F-807A-5534FAFE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B1-K1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openxmlformats.org/package/2006/metadata/core-properties"/>
    <ds:schemaRef ds:uri="35c6331a-2a23-464e-9aa5-03df216f8e92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f727df04-93ba-4323-ac4e-e4cf5a7715c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75A9D8-7A05-4405-B7AD-AB8FD8E16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Hanne Schutte</cp:lastModifiedBy>
  <cp:revision>3</cp:revision>
  <dcterms:created xsi:type="dcterms:W3CDTF">2022-03-25T13:48:00Z</dcterms:created>
  <dcterms:modified xsi:type="dcterms:W3CDTF">2023-08-18T11:43:00Z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2022-03-25T13:48:01Z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ee0c36b9-2fa2-4d80-8157-f86f42dddadf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