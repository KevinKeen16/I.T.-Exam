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1B41" w14:textId="77777777" w:rsidR="00C93FD6" w:rsidRDefault="00C93FD6" w:rsidP="00C93FD6">
      <w:pPr>
        <w:pStyle w:val="Heading1"/>
      </w:pPr>
      <w:r>
        <w:t>Bijlage 1.3 Sjabloon E-mail</w:t>
      </w:r>
    </w:p>
    <w:p w14:paraId="5C40E3DE" w14:textId="4405C5D3" w:rsidR="00E715B5" w:rsidRDefault="00E715B5" w:rsidP="00C93FD6">
      <w:pPr>
        <w:pStyle w:val="Heading2"/>
      </w:pPr>
    </w:p>
    <w:p w14:paraId="25129780" w14:textId="3E57EA5A" w:rsidR="006F193D" w:rsidRDefault="006F193D" w:rsidP="000766CC">
      <w:r>
        <w:t xml:space="preserve">Beste </w:t>
      </w:r>
      <w:proofErr w:type="spellStart"/>
      <w:r w:rsidR="000766CC">
        <w:t>Giedrius</w:t>
      </w:r>
      <w:proofErr w:type="spellEnd"/>
      <w:r w:rsidR="000766CC">
        <w:t>,</w:t>
      </w:r>
    </w:p>
    <w:p w14:paraId="33E0DF36" w14:textId="4DC650D1" w:rsidR="006F193D" w:rsidRDefault="006F193D" w:rsidP="000766CC"/>
    <w:p w14:paraId="18469956" w14:textId="77777777" w:rsidR="000766CC" w:rsidRPr="000766CC" w:rsidRDefault="000766CC" w:rsidP="000766CC">
      <w:r w:rsidRPr="000766CC">
        <w:t>Ik hoop dat alles goed met je gaat. Ik wilde je even snel bijpraten over de configuratie van de VM voor de nieuwe ICT-stagiairs en hoor graag jouw mening over een paar punten:</w:t>
      </w:r>
    </w:p>
    <w:p w14:paraId="6775348F" w14:textId="77777777" w:rsidR="000766CC" w:rsidRDefault="000766CC" w:rsidP="000766CC">
      <w:r w:rsidRPr="000766CC">
        <w:rPr>
          <w:b/>
          <w:bCs/>
        </w:rPr>
        <w:t>Onderhoud van de installatie</w:t>
      </w:r>
      <w:r w:rsidRPr="000766CC">
        <w:t>: Ik heb de VM zo ingesteld dat automatische updates zijn uitgeschakeld, om stabiliteit te behouden en onderbrekingen te voorkomen. Misschien is het goed om handmatige updates te plannen op momenten dat het ons werk niet te veel beïnvloedt.</w:t>
      </w:r>
    </w:p>
    <w:p w14:paraId="7EF4E6C8" w14:textId="77777777" w:rsidR="000766CC" w:rsidRPr="000766CC" w:rsidRDefault="000766CC" w:rsidP="000766CC"/>
    <w:p w14:paraId="166E3442" w14:textId="77777777" w:rsidR="000766CC" w:rsidRDefault="000766CC" w:rsidP="000766CC">
      <w:r w:rsidRPr="000766CC">
        <w:rPr>
          <w:b/>
          <w:bCs/>
        </w:rPr>
        <w:t>Terugzetten naar standaardconfiguratie</w:t>
      </w:r>
      <w:r w:rsidRPr="000766CC">
        <w:t xml:space="preserve">: Om het makkelijker te maken de laptops naar hun originele instellingen te resetten, stel ik voor om </w:t>
      </w:r>
      <w:proofErr w:type="spellStart"/>
      <w:r w:rsidRPr="000766CC">
        <w:t>systeemimagingtools</w:t>
      </w:r>
      <w:proofErr w:type="spellEnd"/>
      <w:r w:rsidRPr="000766CC">
        <w:t xml:space="preserve"> te gebruiken. Zo </w:t>
      </w:r>
      <w:proofErr w:type="spellStart"/>
      <w:r w:rsidRPr="000766CC">
        <w:t>kunnen</w:t>
      </w:r>
      <w:proofErr w:type="spellEnd"/>
      <w:r w:rsidRPr="000766CC">
        <w:t xml:space="preserve"> we </w:t>
      </w:r>
      <w:proofErr w:type="spellStart"/>
      <w:r w:rsidRPr="000766CC">
        <w:t>elke</w:t>
      </w:r>
      <w:proofErr w:type="spellEnd"/>
      <w:r w:rsidRPr="000766CC">
        <w:t xml:space="preserve"> laptop snel en efficiënt herstellen.</w:t>
      </w:r>
    </w:p>
    <w:p w14:paraId="71938D60" w14:textId="77777777" w:rsidR="000766CC" w:rsidRPr="000766CC" w:rsidRDefault="000766CC" w:rsidP="000766CC"/>
    <w:p w14:paraId="1CD78771" w14:textId="77777777" w:rsidR="000766CC" w:rsidRDefault="000766CC" w:rsidP="000766CC">
      <w:r w:rsidRPr="000766CC">
        <w:rPr>
          <w:b/>
          <w:bCs/>
        </w:rPr>
        <w:t>Geïnstalleerde apps</w:t>
      </w:r>
      <w:r w:rsidRPr="000766CC">
        <w:t xml:space="preserve">: De VM is uitgerust met Chrome, Firefox, Microsoft Office, 7zip, </w:t>
      </w:r>
      <w:proofErr w:type="spellStart"/>
      <w:r w:rsidRPr="000766CC">
        <w:t>TeamViewer</w:t>
      </w:r>
      <w:proofErr w:type="spellEnd"/>
      <w:r w:rsidRPr="000766CC">
        <w:t xml:space="preserve">, </w:t>
      </w:r>
      <w:proofErr w:type="spellStart"/>
      <w:r w:rsidRPr="000766CC">
        <w:t>Notepad</w:t>
      </w:r>
      <w:proofErr w:type="spellEnd"/>
      <w:r w:rsidRPr="000766CC">
        <w:t xml:space="preserve">++, en Total AV antivirus. Deze zouden moeten voorzien in </w:t>
      </w:r>
      <w:proofErr w:type="spellStart"/>
      <w:r w:rsidRPr="000766CC">
        <w:t>webbrowsen</w:t>
      </w:r>
      <w:proofErr w:type="spellEnd"/>
      <w:r w:rsidRPr="000766CC">
        <w:t xml:space="preserve">, bestandsbeheer, ontwikkeling, en remote </w:t>
      </w:r>
      <w:proofErr w:type="spellStart"/>
      <w:r w:rsidRPr="000766CC">
        <w:t>troubleshooting</w:t>
      </w:r>
      <w:proofErr w:type="spellEnd"/>
      <w:r w:rsidRPr="000766CC">
        <w:t>.</w:t>
      </w:r>
    </w:p>
    <w:p w14:paraId="50CA7DEA" w14:textId="77777777" w:rsidR="000766CC" w:rsidRPr="000766CC" w:rsidRDefault="000766CC" w:rsidP="000766CC"/>
    <w:p w14:paraId="1373CE20" w14:textId="77777777" w:rsidR="000766CC" w:rsidRPr="000766CC" w:rsidRDefault="000766CC" w:rsidP="000766CC">
      <w:r w:rsidRPr="000766CC">
        <w:rPr>
          <w:b/>
          <w:bCs/>
        </w:rPr>
        <w:t>Suggesties voor ontwikkeltools</w:t>
      </w:r>
      <w:r w:rsidRPr="000766CC">
        <w:t>: Wat denk je van Android Studio en Adobe XD toevoegen voor de ontwikkeling van mobiele apps en websiteverbeteringen? Android Studio is geweldig voor Android-appontwikkeling en Adobe XD is perfect voor UI-design en prototyping.</w:t>
      </w:r>
    </w:p>
    <w:p w14:paraId="5CB74D75" w14:textId="77777777" w:rsidR="000766CC" w:rsidRPr="000766CC" w:rsidRDefault="000766CC" w:rsidP="000766CC">
      <w:r w:rsidRPr="000766CC">
        <w:t>Laat me weten als je verdere suggesties hebt of aanpassingen nodig zijn aan de huidige setup.</w:t>
      </w:r>
    </w:p>
    <w:p w14:paraId="7F23654E" w14:textId="77777777" w:rsidR="000766CC" w:rsidRPr="000766CC" w:rsidRDefault="000766CC" w:rsidP="000766CC">
      <w:r w:rsidRPr="000766CC">
        <w:t>Bedankt!</w:t>
      </w:r>
    </w:p>
    <w:p w14:paraId="32CF9AB4" w14:textId="3202FF4D" w:rsidR="000766CC" w:rsidRPr="006F193D" w:rsidRDefault="000766CC" w:rsidP="000766CC"/>
    <w:p w14:paraId="54DFEA1D" w14:textId="77777777" w:rsidR="006F193D" w:rsidRDefault="006F193D" w:rsidP="000766CC"/>
    <w:p w14:paraId="2D255006" w14:textId="77777777" w:rsidR="006F193D" w:rsidRDefault="006F193D" w:rsidP="000766CC">
      <w:r>
        <w:t>Met vriendelijke groet,</w:t>
      </w:r>
    </w:p>
    <w:p w14:paraId="0B7BC8D4" w14:textId="77777777" w:rsidR="006F193D" w:rsidRDefault="006F193D" w:rsidP="000766CC"/>
    <w:p w14:paraId="2C8309CB" w14:textId="4BA62C41" w:rsidR="006F193D" w:rsidRPr="006F193D" w:rsidRDefault="000766CC" w:rsidP="000766CC">
      <w:r>
        <w:t>Kevin Keen</w:t>
      </w:r>
    </w:p>
    <w:sectPr w:rsidR="006F193D" w:rsidRPr="006F193D" w:rsidSect="00794E7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6E5ED" w14:textId="77777777" w:rsidR="00794E7F" w:rsidRDefault="00794E7F" w:rsidP="00910A2E">
      <w:pPr>
        <w:spacing w:line="240" w:lineRule="auto"/>
      </w:pPr>
      <w:r>
        <w:separator/>
      </w:r>
    </w:p>
  </w:endnote>
  <w:endnote w:type="continuationSeparator" w:id="0">
    <w:p w14:paraId="18096918" w14:textId="77777777" w:rsidR="00794E7F" w:rsidRDefault="00794E7F"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6743" w14:textId="4415143F" w:rsidR="00393111" w:rsidRPr="00C768A3" w:rsidRDefault="00393111" w:rsidP="00393111">
    <w:pPr>
      <w:pStyle w:val="Footer"/>
      <w:tabs>
        <w:tab w:val="clear" w:pos="4536"/>
        <w:tab w:val="clear" w:pos="9072"/>
        <w:tab w:val="center" w:pos="567"/>
        <w:tab w:val="left" w:pos="3119"/>
        <w:tab w:val="right" w:pos="14004"/>
      </w:tabs>
      <w:jc w:val="center"/>
      <w:rPr>
        <w:lang w:val="en-US"/>
      </w:rPr>
    </w:pPr>
    <w:r>
      <w:rPr>
        <w:noProof/>
      </w:rPr>
      <w:drawing>
        <wp:inline distT="0" distB="0" distL="0" distR="0" wp14:anchorId="7E4956A2" wp14:editId="5E8D84AD">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rsidRPr="00C768A3">
      <w:rPr>
        <w:lang w:val="en-US"/>
      </w:rPr>
      <w:tab/>
    </w:r>
    <w:proofErr w:type="spellStart"/>
    <w:r w:rsidR="00C768A3" w:rsidRPr="007C20A0">
      <w:rPr>
        <w:szCs w:val="16"/>
        <w:lang w:val="en-US"/>
      </w:rPr>
      <w:t>Bijlage</w:t>
    </w:r>
    <w:proofErr w:type="spellEnd"/>
    <w:r w:rsidR="00C768A3" w:rsidRPr="007C20A0">
      <w:rPr>
        <w:szCs w:val="16"/>
        <w:lang w:val="en-US"/>
      </w:rPr>
      <w:t xml:space="preserve"> 1.3 </w:t>
    </w:r>
    <w:proofErr w:type="spellStart"/>
    <w:r w:rsidR="00C768A3" w:rsidRPr="007C20A0">
      <w:rPr>
        <w:szCs w:val="16"/>
        <w:lang w:val="en-US"/>
      </w:rPr>
      <w:t>Sjabloon</w:t>
    </w:r>
    <w:proofErr w:type="spellEnd"/>
    <w:r w:rsidR="00C768A3" w:rsidRPr="007C20A0">
      <w:rPr>
        <w:szCs w:val="16"/>
        <w:lang w:val="en-US"/>
      </w:rPr>
      <w:t xml:space="preserve"> E-mail EX_IT20</w:t>
    </w:r>
    <w:r w:rsidR="007631D8">
      <w:rPr>
        <w:szCs w:val="16"/>
        <w:lang w:val="en-US"/>
      </w:rPr>
      <w:t>_EP6_B1-K3_2A3</w:t>
    </w:r>
    <w:r w:rsidRPr="00C768A3">
      <w:rPr>
        <w:lang w:val="en-US"/>
      </w:rPr>
      <w:tab/>
    </w:r>
    <w:r>
      <w:rPr>
        <w:szCs w:val="16"/>
      </w:rPr>
      <w:fldChar w:fldCharType="begin"/>
    </w:r>
    <w:r w:rsidRPr="00C768A3">
      <w:rPr>
        <w:szCs w:val="16"/>
        <w:lang w:val="en-US"/>
      </w:rPr>
      <w:instrText>PAGE</w:instrText>
    </w:r>
    <w:r>
      <w:rPr>
        <w:szCs w:val="16"/>
      </w:rPr>
      <w:fldChar w:fldCharType="separate"/>
    </w:r>
    <w:r w:rsidRPr="00C768A3">
      <w:rPr>
        <w:szCs w:val="16"/>
        <w:lang w:val="en-US"/>
      </w:rPr>
      <w:t>2</w:t>
    </w:r>
    <w:r>
      <w:rPr>
        <w:szCs w:val="16"/>
      </w:rPr>
      <w:fldChar w:fldCharType="end"/>
    </w:r>
    <w:r w:rsidRPr="00C768A3">
      <w:rPr>
        <w:szCs w:val="16"/>
        <w:lang w:val="en-US"/>
      </w:rPr>
      <w:t>/</w:t>
    </w:r>
    <w:r>
      <w:rPr>
        <w:szCs w:val="16"/>
      </w:rPr>
      <w:fldChar w:fldCharType="begin"/>
    </w:r>
    <w:r w:rsidRPr="00C768A3">
      <w:rPr>
        <w:szCs w:val="16"/>
        <w:lang w:val="en-US"/>
      </w:rPr>
      <w:instrText>NUMPAGES</w:instrText>
    </w:r>
    <w:r>
      <w:rPr>
        <w:szCs w:val="16"/>
      </w:rPr>
      <w:fldChar w:fldCharType="separate"/>
    </w:r>
    <w:r w:rsidRPr="00C768A3">
      <w:rPr>
        <w:szCs w:val="16"/>
        <w:lang w:val="en-US"/>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B974" w14:textId="77777777" w:rsidR="00794E7F" w:rsidRDefault="00794E7F" w:rsidP="00910A2E">
      <w:pPr>
        <w:spacing w:line="240" w:lineRule="auto"/>
      </w:pPr>
      <w:r>
        <w:separator/>
      </w:r>
    </w:p>
  </w:footnote>
  <w:footnote w:type="continuationSeparator" w:id="0">
    <w:p w14:paraId="09B58AA1" w14:textId="77777777" w:rsidR="00794E7F" w:rsidRDefault="00794E7F"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F86BD0"/>
    <w:multiLevelType w:val="multilevel"/>
    <w:tmpl w:val="C0A0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7832640">
    <w:abstractNumId w:val="3"/>
  </w:num>
  <w:num w:numId="2" w16cid:durableId="1975477644">
    <w:abstractNumId w:val="38"/>
  </w:num>
  <w:num w:numId="3" w16cid:durableId="1270893379">
    <w:abstractNumId w:val="6"/>
  </w:num>
  <w:num w:numId="4" w16cid:durableId="1232470024">
    <w:abstractNumId w:val="40"/>
  </w:num>
  <w:num w:numId="5" w16cid:durableId="726758610">
    <w:abstractNumId w:val="16"/>
  </w:num>
  <w:num w:numId="6" w16cid:durableId="107895514">
    <w:abstractNumId w:val="37"/>
  </w:num>
  <w:num w:numId="7" w16cid:durableId="568616713">
    <w:abstractNumId w:val="0"/>
  </w:num>
  <w:num w:numId="8" w16cid:durableId="1007831696">
    <w:abstractNumId w:val="43"/>
  </w:num>
  <w:num w:numId="9" w16cid:durableId="64693279">
    <w:abstractNumId w:val="23"/>
  </w:num>
  <w:num w:numId="10" w16cid:durableId="1688680610">
    <w:abstractNumId w:val="31"/>
  </w:num>
  <w:num w:numId="11" w16cid:durableId="1837115737">
    <w:abstractNumId w:val="33"/>
  </w:num>
  <w:num w:numId="12" w16cid:durableId="1847556452">
    <w:abstractNumId w:val="15"/>
  </w:num>
  <w:num w:numId="13" w16cid:durableId="1374496935">
    <w:abstractNumId w:val="32"/>
  </w:num>
  <w:num w:numId="14" w16cid:durableId="942691593">
    <w:abstractNumId w:val="25"/>
  </w:num>
  <w:num w:numId="15" w16cid:durableId="1405882732">
    <w:abstractNumId w:val="13"/>
  </w:num>
  <w:num w:numId="16" w16cid:durableId="549073716">
    <w:abstractNumId w:val="1"/>
  </w:num>
  <w:num w:numId="17" w16cid:durableId="1066415684">
    <w:abstractNumId w:val="21"/>
  </w:num>
  <w:num w:numId="18" w16cid:durableId="1579560727">
    <w:abstractNumId w:val="5"/>
  </w:num>
  <w:num w:numId="19" w16cid:durableId="1248541808">
    <w:abstractNumId w:val="45"/>
  </w:num>
  <w:num w:numId="20" w16cid:durableId="324750798">
    <w:abstractNumId w:val="28"/>
  </w:num>
  <w:num w:numId="21" w16cid:durableId="687755633">
    <w:abstractNumId w:val="44"/>
  </w:num>
  <w:num w:numId="22" w16cid:durableId="1473133466">
    <w:abstractNumId w:val="36"/>
  </w:num>
  <w:num w:numId="23" w16cid:durableId="1942181229">
    <w:abstractNumId w:val="30"/>
  </w:num>
  <w:num w:numId="24" w16cid:durableId="844708389">
    <w:abstractNumId w:val="29"/>
  </w:num>
  <w:num w:numId="25" w16cid:durableId="33889102">
    <w:abstractNumId w:val="26"/>
  </w:num>
  <w:num w:numId="26" w16cid:durableId="54473934">
    <w:abstractNumId w:val="17"/>
  </w:num>
  <w:num w:numId="27" w16cid:durableId="1257591124">
    <w:abstractNumId w:val="7"/>
  </w:num>
  <w:num w:numId="28" w16cid:durableId="130027976">
    <w:abstractNumId w:val="2"/>
  </w:num>
  <w:num w:numId="29" w16cid:durableId="1479180072">
    <w:abstractNumId w:val="34"/>
  </w:num>
  <w:num w:numId="30" w16cid:durableId="76293494">
    <w:abstractNumId w:val="22"/>
  </w:num>
  <w:num w:numId="31" w16cid:durableId="710112074">
    <w:abstractNumId w:val="9"/>
  </w:num>
  <w:num w:numId="32" w16cid:durableId="1815441097">
    <w:abstractNumId w:val="11"/>
  </w:num>
  <w:num w:numId="33" w16cid:durableId="1025517989">
    <w:abstractNumId w:val="39"/>
  </w:num>
  <w:num w:numId="34" w16cid:durableId="1842507775">
    <w:abstractNumId w:val="35"/>
  </w:num>
  <w:num w:numId="35" w16cid:durableId="1666202502">
    <w:abstractNumId w:val="12"/>
  </w:num>
  <w:num w:numId="36" w16cid:durableId="1634677289">
    <w:abstractNumId w:val="18"/>
  </w:num>
  <w:num w:numId="37" w16cid:durableId="66537747">
    <w:abstractNumId w:val="24"/>
  </w:num>
  <w:num w:numId="38" w16cid:durableId="718473851">
    <w:abstractNumId w:val="27"/>
  </w:num>
  <w:num w:numId="39" w16cid:durableId="858471925">
    <w:abstractNumId w:val="8"/>
  </w:num>
  <w:num w:numId="40" w16cid:durableId="806430319">
    <w:abstractNumId w:val="41"/>
  </w:num>
  <w:num w:numId="41" w16cid:durableId="2014257250">
    <w:abstractNumId w:val="42"/>
  </w:num>
  <w:num w:numId="42" w16cid:durableId="190411822">
    <w:abstractNumId w:val="20"/>
  </w:num>
  <w:num w:numId="43" w16cid:durableId="748962474">
    <w:abstractNumId w:val="19"/>
  </w:num>
  <w:num w:numId="44" w16cid:durableId="1998456677">
    <w:abstractNumId w:val="14"/>
  </w:num>
  <w:num w:numId="45" w16cid:durableId="1025061494">
    <w:abstractNumId w:val="10"/>
  </w:num>
  <w:num w:numId="46" w16cid:durableId="1623221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4D"/>
    <w:rsid w:val="000172B9"/>
    <w:rsid w:val="000766CC"/>
    <w:rsid w:val="00095F6E"/>
    <w:rsid w:val="000B3B21"/>
    <w:rsid w:val="000C018E"/>
    <w:rsid w:val="000C7207"/>
    <w:rsid w:val="0017583A"/>
    <w:rsid w:val="001763E3"/>
    <w:rsid w:val="00176EE9"/>
    <w:rsid w:val="001A5529"/>
    <w:rsid w:val="001D2FCC"/>
    <w:rsid w:val="001E12F0"/>
    <w:rsid w:val="001F5A9F"/>
    <w:rsid w:val="00202305"/>
    <w:rsid w:val="002334EC"/>
    <w:rsid w:val="00237180"/>
    <w:rsid w:val="002447F3"/>
    <w:rsid w:val="00252875"/>
    <w:rsid w:val="0026276D"/>
    <w:rsid w:val="00270626"/>
    <w:rsid w:val="002738AE"/>
    <w:rsid w:val="002757DB"/>
    <w:rsid w:val="002A74C1"/>
    <w:rsid w:val="002F3923"/>
    <w:rsid w:val="00383605"/>
    <w:rsid w:val="00393111"/>
    <w:rsid w:val="003F2FF7"/>
    <w:rsid w:val="00424AEA"/>
    <w:rsid w:val="00453FAC"/>
    <w:rsid w:val="004957EB"/>
    <w:rsid w:val="004C5B2D"/>
    <w:rsid w:val="004E0DA1"/>
    <w:rsid w:val="00544045"/>
    <w:rsid w:val="00565A5A"/>
    <w:rsid w:val="00567AF6"/>
    <w:rsid w:val="00571473"/>
    <w:rsid w:val="00594DA0"/>
    <w:rsid w:val="006069E2"/>
    <w:rsid w:val="0068714B"/>
    <w:rsid w:val="0069446E"/>
    <w:rsid w:val="006A1799"/>
    <w:rsid w:val="006B5218"/>
    <w:rsid w:val="006C70B1"/>
    <w:rsid w:val="006E1649"/>
    <w:rsid w:val="006F193D"/>
    <w:rsid w:val="007631D8"/>
    <w:rsid w:val="00771574"/>
    <w:rsid w:val="00794E7F"/>
    <w:rsid w:val="007E4BCF"/>
    <w:rsid w:val="007F3090"/>
    <w:rsid w:val="007F6868"/>
    <w:rsid w:val="0082745D"/>
    <w:rsid w:val="00837330"/>
    <w:rsid w:val="00854C7A"/>
    <w:rsid w:val="00881F6F"/>
    <w:rsid w:val="008E0EE0"/>
    <w:rsid w:val="008E7EC5"/>
    <w:rsid w:val="00910A2E"/>
    <w:rsid w:val="00915362"/>
    <w:rsid w:val="00931C11"/>
    <w:rsid w:val="009423AA"/>
    <w:rsid w:val="0099471C"/>
    <w:rsid w:val="00996768"/>
    <w:rsid w:val="009977B2"/>
    <w:rsid w:val="009D3C17"/>
    <w:rsid w:val="00A03DC3"/>
    <w:rsid w:val="00A10C66"/>
    <w:rsid w:val="00A266FE"/>
    <w:rsid w:val="00A856EA"/>
    <w:rsid w:val="00AA3AF9"/>
    <w:rsid w:val="00AC48BB"/>
    <w:rsid w:val="00B9493B"/>
    <w:rsid w:val="00BB5D61"/>
    <w:rsid w:val="00BD7D94"/>
    <w:rsid w:val="00BE16DC"/>
    <w:rsid w:val="00BE4CE2"/>
    <w:rsid w:val="00BE52E5"/>
    <w:rsid w:val="00C02B53"/>
    <w:rsid w:val="00C768A3"/>
    <w:rsid w:val="00C84117"/>
    <w:rsid w:val="00C93A88"/>
    <w:rsid w:val="00C93FD6"/>
    <w:rsid w:val="00CB045F"/>
    <w:rsid w:val="00CB3D2A"/>
    <w:rsid w:val="00CC0080"/>
    <w:rsid w:val="00CE1BE8"/>
    <w:rsid w:val="00D26CD4"/>
    <w:rsid w:val="00D46F78"/>
    <w:rsid w:val="00E20EB2"/>
    <w:rsid w:val="00E24C05"/>
    <w:rsid w:val="00E33BFA"/>
    <w:rsid w:val="00E549BE"/>
    <w:rsid w:val="00E63944"/>
    <w:rsid w:val="00E715B5"/>
    <w:rsid w:val="00EA5EDA"/>
    <w:rsid w:val="00EC4011"/>
    <w:rsid w:val="00F14D4D"/>
    <w:rsid w:val="00F21B9C"/>
    <w:rsid w:val="00F314EA"/>
    <w:rsid w:val="00F43BFF"/>
    <w:rsid w:val="00F86F0C"/>
    <w:rsid w:val="00FA468C"/>
    <w:rsid w:val="00FF30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50927"/>
  <w15:chartTrackingRefBased/>
  <w15:docId w15:val="{12B5A59B-2A22-46AE-9DC9-3CF4E76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EC"/>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table" w:styleId="TableGridLight">
    <w:name w:val="Grid Table Light"/>
    <w:basedOn w:val="TableNorma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766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eldhuizen\OneDrive%20-%20CINOP%20&#8211;%20ECBO%20&#8211;%20ECIO\Documenten\Stichting%20praktijkleren\Examenopdrachten\Expert\jjmmdd_in_Bijlage%20x%20Naam%20bijlage%20(staand%20zonder%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TaxCatchAll xmlns="35c6331a-2a23-464e-9aa5-03df216f8e92" xsi:nil="true"/>
    <lcf76f155ced4ddcb4097134ff3c332f xmlns="ef046627-44dc-457e-88b4-6fe26c1e4406">
      <Terms xmlns="http://schemas.microsoft.com/office/infopath/2007/PartnerControls"/>
    </lcf76f155ced4ddcb4097134ff3c332f>
    <MediaLengthInSeconds xmlns="ef046627-44dc-457e-88b4-6fe26c1e440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9E302C1959174F9C2B11D804209EAA" ma:contentTypeVersion="17" ma:contentTypeDescription="Een nieuw document maken." ma:contentTypeScope="" ma:versionID="10ee5e7b1c2accb418583d5635300bfe">
  <xsd:schema xmlns:xsd="http://www.w3.org/2001/XMLSchema" xmlns:xs="http://www.w3.org/2001/XMLSchema" xmlns:p="http://schemas.microsoft.com/office/2006/metadata/properties" xmlns:ns2="ef046627-44dc-457e-88b4-6fe26c1e4406" xmlns:ns3="35c6331a-2a23-464e-9aa5-03df216f8e92" targetNamespace="http://schemas.microsoft.com/office/2006/metadata/properties" ma:root="true" ma:fieldsID="8a916646891e80411079011eb6831cc2" ns2:_="" ns3:_="">
    <xsd:import namespace="ef046627-44dc-457e-88b4-6fe26c1e4406"/>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46627-44dc-457e-88b4-6fe26c1e4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6b1ebadc-e816-4f80-8689-11ff79f33e0a}"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2.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ef046627-44dc-457e-88b4-6fe26c1e4406"/>
  </ds:schemaRefs>
</ds:datastoreItem>
</file>

<file path=customXml/itemProps3.xml><?xml version="1.0" encoding="utf-8"?>
<ds:datastoreItem xmlns:ds="http://schemas.openxmlformats.org/officeDocument/2006/customXml" ds:itemID="{8FA13BF0-4F95-4428-87F0-282294595604}">
  <ds:schemaRefs>
    <ds:schemaRef ds:uri="http://schemas.openxmlformats.org/officeDocument/2006/bibliography"/>
  </ds:schemaRefs>
</ds:datastoreItem>
</file>

<file path=customXml/itemProps4.xml><?xml version="1.0" encoding="utf-8"?>
<ds:datastoreItem xmlns:ds="http://schemas.openxmlformats.org/officeDocument/2006/customXml" ds:itemID="{717276A8-D1A6-4553-81F9-4ECBB0BCE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46627-44dc-457e-88b4-6fe26c1e4406"/>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C:\Users\nveldhuizen\OneDrive - CINOP – ECBO – ECIO\Documenten\Stichting praktijkleren\Examenopdrachten\Expert\jjmmdd_in_Bijlage x Naam bijlage (staand zonder voorblad).dotx</Template>
  <TotalTime>6</TotalTime>
  <Pages>1</Pages>
  <Words>201</Words>
  <Characters>1152</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van Veldhuizen</dc:creator>
  <cp:keywords/>
  <dc:description/>
  <cp:lastModifiedBy>Kevin Keen</cp:lastModifiedBy>
  <cp:revision>8</cp:revision>
  <dcterms:created xsi:type="dcterms:W3CDTF">2022-03-18T15:29:00Z</dcterms:created>
  <dcterms:modified xsi:type="dcterms:W3CDTF">2024-04-25T10:41:00Z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0x010100C39E302C1959174F9C2B11D804209EAA</vt:lpwstr>
  </property>
  <property fmtid="{D5CDD505-2E9C-101B-9397-08002B2CF9AE}" pid="3" name="Order">
    <vt:r8>561600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SIP_Label_59857270-4568-4fdc-be56-426cc2ac0ff9_Enabled">
    <vt:lpwstr>true</vt:lpwstr>
  </property>
  <property fmtid="{D5CDD505-2E9C-101B-9397-08002B2CF9AE}" pid="11" name="MSIP_Label_59857270-4568-4fdc-be56-426cc2ac0ff9_SetDate">
    <vt:lpwstr>2022-03-18T15:29:13Z</vt:lpwstr>
  </property>
  <property fmtid="{D5CDD505-2E9C-101B-9397-08002B2CF9AE}" pid="12" name="MSIP_Label_59857270-4568-4fdc-be56-426cc2ac0ff9_Method">
    <vt:lpwstr>Standard</vt:lpwstr>
  </property>
  <property fmtid="{D5CDD505-2E9C-101B-9397-08002B2CF9AE}" pid="13" name="MSIP_Label_59857270-4568-4fdc-be56-426cc2ac0ff9_Name">
    <vt:lpwstr>Onbeperkte toegang</vt:lpwstr>
  </property>
  <property fmtid="{D5CDD505-2E9C-101B-9397-08002B2CF9AE}" pid="14" name="MSIP_Label_59857270-4568-4fdc-be56-426cc2ac0ff9_SiteId">
    <vt:lpwstr>5bf55ce4-3d15-4411-8212-9c697ee843d1</vt:lpwstr>
  </property>
  <property fmtid="{D5CDD505-2E9C-101B-9397-08002B2CF9AE}" pid="15" name="MSIP_Label_59857270-4568-4fdc-be56-426cc2ac0ff9_ActionId">
    <vt:lpwstr>311ecb5f-0ddc-4056-a5d9-56084f8aeede</vt:lpwstr>
  </property>
  <property fmtid="{D5CDD505-2E9C-101B-9397-08002B2CF9AE}" pid="16" name="MSIP_Label_59857270-4568-4fdc-be56-426cc2ac0ff9_ContentBits">
    <vt:lpwstr>0</vt:lpwstr>
  </property>
  <property fmtid="{D5CDD505-2E9C-101B-9397-08002B2CF9AE}" pid="17" name="MediaServiceImageTags">
    <vt:lpwstr/>
  </property>
  <property fmtid="{D5CDD505-2E9C-101B-9397-08002B2CF9AE}" pid="18" name="_SourceUrl">
    <vt:lpwstr/>
  </property>
  <property fmtid="{D5CDD505-2E9C-101B-9397-08002B2CF9AE}" pid="19" name="_SharedFileIndex">
    <vt:lpwstr/>
  </property>
</Properties>
</file>