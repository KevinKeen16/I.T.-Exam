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E167" w14:textId="77777777" w:rsidR="00AA02F1" w:rsidRDefault="00AA02F1" w:rsidP="00AA02F1">
      <w:pPr>
        <w:pStyle w:val="Kop1"/>
      </w:pPr>
      <w:r>
        <w:t>Bijlage 3.3 Instellingen telefoons, pc’s, laptops en tablets</w:t>
      </w:r>
    </w:p>
    <w:p w14:paraId="69F3C839" w14:textId="77777777" w:rsidR="00AA02F1" w:rsidRPr="001D2ACF" w:rsidRDefault="00AA02F1" w:rsidP="00AA02F1">
      <w:pPr>
        <w:pStyle w:val="Kop2"/>
        <w:rPr>
          <w:rFonts w:eastAsia="Times New Roman"/>
        </w:rPr>
      </w:pPr>
      <w:r w:rsidRPr="001D2ACF">
        <w:rPr>
          <w:rFonts w:eastAsia="Times New Roman"/>
        </w:rPr>
        <w:t>Voorkeurswebsites/favorieten/bladwijzers browser</w:t>
      </w:r>
    </w:p>
    <w:p w14:paraId="485530F6" w14:textId="77777777" w:rsidR="00AA02F1" w:rsidRPr="001D2ACF" w:rsidRDefault="00AA02F1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Wikipedia</w:t>
      </w:r>
    </w:p>
    <w:p w14:paraId="074429AF" w14:textId="77777777" w:rsidR="00AA02F1" w:rsidRPr="001D2ACF" w:rsidRDefault="00AA02F1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proofErr w:type="spellStart"/>
      <w:r w:rsidRPr="001D2ACF">
        <w:rPr>
          <w:rFonts w:eastAsia="Times New Roman" w:cs="Times New Roman"/>
        </w:rPr>
        <w:t>Topdesk</w:t>
      </w:r>
      <w:proofErr w:type="spellEnd"/>
    </w:p>
    <w:p w14:paraId="5CFFC9A8" w14:textId="77777777" w:rsidR="00AA02F1" w:rsidRPr="001D2ACF" w:rsidRDefault="00AA02F1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Tweakers.net</w:t>
      </w:r>
    </w:p>
    <w:p w14:paraId="5BE81CE1" w14:textId="77777777" w:rsidR="00AA02F1" w:rsidRPr="001D2ACF" w:rsidRDefault="00AA02F1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proofErr w:type="spellStart"/>
      <w:r w:rsidRPr="001D2ACF">
        <w:rPr>
          <w:rFonts w:eastAsia="Times New Roman" w:cs="Times New Roman"/>
        </w:rPr>
        <w:t>Smulweb</w:t>
      </w:r>
      <w:proofErr w:type="spellEnd"/>
    </w:p>
    <w:p w14:paraId="72A8BE53" w14:textId="77777777" w:rsidR="00AA02F1" w:rsidRDefault="00AA02F1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Natuurmonumenten</w:t>
      </w:r>
    </w:p>
    <w:p w14:paraId="4E9A6725" w14:textId="77777777" w:rsidR="00AA02F1" w:rsidRDefault="007B4CB4" w:rsidP="00AA02F1">
      <w:pPr>
        <w:numPr>
          <w:ilvl w:val="0"/>
          <w:numId w:val="46"/>
        </w:numPr>
        <w:spacing w:after="160" w:line="259" w:lineRule="auto"/>
        <w:contextualSpacing/>
        <w:rPr>
          <w:rFonts w:eastAsia="Times New Roman" w:cs="Times New Roman"/>
        </w:rPr>
      </w:pPr>
      <w:hyperlink r:id="rId11" w:history="1">
        <w:r w:rsidR="00AA02F1" w:rsidRPr="006A681F">
          <w:rPr>
            <w:rStyle w:val="Hyperlink"/>
            <w:rFonts w:eastAsia="Times New Roman" w:cs="Times New Roman"/>
          </w:rPr>
          <w:t>https://www.shutterstock.com/blog/free-music-samples</w:t>
        </w:r>
      </w:hyperlink>
    </w:p>
    <w:p w14:paraId="1473CCFD" w14:textId="77777777" w:rsidR="00AA02F1" w:rsidRPr="001D2ACF" w:rsidRDefault="00AA02F1" w:rsidP="00AA02F1">
      <w:pPr>
        <w:spacing w:after="160" w:line="259" w:lineRule="auto"/>
        <w:ind w:left="720"/>
        <w:contextualSpacing/>
        <w:rPr>
          <w:rFonts w:eastAsia="Times New Roman" w:cs="Times New Roman"/>
        </w:rPr>
      </w:pPr>
    </w:p>
    <w:p w14:paraId="398BB185" w14:textId="77777777" w:rsidR="00AA02F1" w:rsidRPr="001D2ACF" w:rsidRDefault="00AA02F1" w:rsidP="00AA02F1">
      <w:pPr>
        <w:pStyle w:val="Kop2"/>
        <w:rPr>
          <w:rFonts w:eastAsia="Times New Roman"/>
        </w:rPr>
      </w:pPr>
      <w:r w:rsidRPr="001D2ACF">
        <w:rPr>
          <w:rFonts w:eastAsia="Times New Roman"/>
        </w:rPr>
        <w:t>Overige instellingen browser</w:t>
      </w:r>
    </w:p>
    <w:p w14:paraId="3F260A37" w14:textId="77777777" w:rsidR="00AA02F1" w:rsidRPr="001D2ACF" w:rsidRDefault="00AA02F1" w:rsidP="00AA02F1">
      <w:pPr>
        <w:numPr>
          <w:ilvl w:val="0"/>
          <w:numId w:val="47"/>
        </w:numPr>
        <w:spacing w:after="160" w:line="259" w:lineRule="auto"/>
        <w:contextualSpacing/>
        <w:rPr>
          <w:rFonts w:eastAsia="Times New Roman" w:cs="Times New Roman"/>
        </w:rPr>
      </w:pPr>
      <w:proofErr w:type="spellStart"/>
      <w:r w:rsidRPr="001D2ACF">
        <w:rPr>
          <w:rFonts w:eastAsia="Times New Roman" w:cs="Times New Roman"/>
        </w:rPr>
        <w:t>Duckduck.go</w:t>
      </w:r>
      <w:proofErr w:type="spellEnd"/>
      <w:r w:rsidRPr="001D2ACF">
        <w:rPr>
          <w:rFonts w:eastAsia="Times New Roman" w:cs="Times New Roman"/>
        </w:rPr>
        <w:t xml:space="preserve"> als standaard zoekmachine</w:t>
      </w:r>
    </w:p>
    <w:p w14:paraId="3162C416" w14:textId="77777777" w:rsidR="00AA02F1" w:rsidRPr="001D2ACF" w:rsidRDefault="00AA02F1" w:rsidP="00AA02F1">
      <w:pPr>
        <w:numPr>
          <w:ilvl w:val="0"/>
          <w:numId w:val="47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Cookies en geschiedenis verwijderen bij afsluiten browser</w:t>
      </w:r>
    </w:p>
    <w:p w14:paraId="35094D3F" w14:textId="77777777" w:rsidR="00AA02F1" w:rsidRPr="001D2ACF" w:rsidRDefault="00AA02F1" w:rsidP="00AA02F1">
      <w:pPr>
        <w:numPr>
          <w:ilvl w:val="0"/>
          <w:numId w:val="47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Pop-ups blokkeren</w:t>
      </w:r>
    </w:p>
    <w:p w14:paraId="40E527C7" w14:textId="77777777" w:rsidR="00AA02F1" w:rsidRPr="001D2ACF" w:rsidRDefault="00AA02F1" w:rsidP="00AA02F1">
      <w:pPr>
        <w:numPr>
          <w:ilvl w:val="0"/>
          <w:numId w:val="47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Koppelingen openen in nieuwe vensters</w:t>
      </w:r>
    </w:p>
    <w:p w14:paraId="3233D87B" w14:textId="77777777" w:rsidR="00AA02F1" w:rsidRPr="001D2ACF" w:rsidRDefault="00AA02F1" w:rsidP="00AA02F1">
      <w:pPr>
        <w:spacing w:after="160" w:line="259" w:lineRule="auto"/>
        <w:ind w:left="720"/>
        <w:contextualSpacing/>
        <w:rPr>
          <w:rFonts w:eastAsia="Times New Roman" w:cs="Times New Roman"/>
        </w:rPr>
      </w:pPr>
    </w:p>
    <w:p w14:paraId="0A04C2B3" w14:textId="77777777" w:rsidR="00AA02F1" w:rsidRPr="001D2ACF" w:rsidRDefault="00AA02F1" w:rsidP="00AA02F1">
      <w:pPr>
        <w:pStyle w:val="Kop2"/>
        <w:rPr>
          <w:rFonts w:eastAsia="Times New Roman"/>
        </w:rPr>
      </w:pPr>
      <w:r w:rsidRPr="001D2ACF">
        <w:rPr>
          <w:rFonts w:eastAsia="Times New Roman"/>
        </w:rPr>
        <w:t>Verbindingen</w:t>
      </w:r>
    </w:p>
    <w:p w14:paraId="73AE0299" w14:textId="77777777" w:rsidR="00AA02F1" w:rsidRDefault="00AA02F1" w:rsidP="00AA02F1">
      <w:pPr>
        <w:numPr>
          <w:ilvl w:val="0"/>
          <w:numId w:val="48"/>
        </w:numPr>
        <w:spacing w:after="160" w:line="259" w:lineRule="auto"/>
        <w:contextualSpacing/>
        <w:rPr>
          <w:rFonts w:eastAsia="Times New Roman" w:cs="Times New Roman"/>
        </w:rPr>
      </w:pPr>
      <w:r w:rsidRPr="001D2ACF">
        <w:rPr>
          <w:rFonts w:eastAsia="Times New Roman" w:cs="Times New Roman"/>
        </w:rPr>
        <w:t>Bluetooth uitgeschakeld</w:t>
      </w:r>
      <w:r>
        <w:rPr>
          <w:rFonts w:eastAsia="Times New Roman" w:cs="Times New Roman"/>
        </w:rPr>
        <w:t xml:space="preserve"> als het device bluetooth heeft</w:t>
      </w:r>
    </w:p>
    <w:p w14:paraId="75A6A2E9" w14:textId="77777777" w:rsidR="00AA02F1" w:rsidRDefault="00AA02F1" w:rsidP="00AA02F1">
      <w:pPr>
        <w:numPr>
          <w:ilvl w:val="0"/>
          <w:numId w:val="48"/>
        </w:numPr>
        <w:spacing w:after="160" w:line="259" w:lineRule="auto"/>
        <w:contextualSpacing/>
      </w:pPr>
      <w:r w:rsidRPr="001D2ACF">
        <w:rPr>
          <w:rFonts w:eastAsia="Times New Roman" w:cs="Times New Roman"/>
        </w:rPr>
        <w:t>Locatie uitgeschakeld</w:t>
      </w:r>
    </w:p>
    <w:p w14:paraId="64DAF654" w14:textId="77777777" w:rsidR="00E715B5" w:rsidRPr="007F6868" w:rsidRDefault="00E715B5" w:rsidP="00AA02F1">
      <w:pPr>
        <w:pStyle w:val="Kop2"/>
      </w:pPr>
    </w:p>
    <w:sectPr w:rsidR="00E715B5" w:rsidRPr="007F6868" w:rsidSect="00AC48B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1BF35" w14:textId="77777777" w:rsidR="00AA02F1" w:rsidRDefault="00AA02F1" w:rsidP="00910A2E">
      <w:pPr>
        <w:spacing w:line="240" w:lineRule="auto"/>
      </w:pPr>
      <w:r>
        <w:separator/>
      </w:r>
    </w:p>
  </w:endnote>
  <w:endnote w:type="continuationSeparator" w:id="0">
    <w:p w14:paraId="4D5C66CD" w14:textId="77777777" w:rsidR="00AA02F1" w:rsidRDefault="00AA02F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4D5D8" w14:textId="00CC8584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17F2647B" wp14:editId="4905794E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D2041">
      <w:rPr>
        <w:szCs w:val="16"/>
      </w:rPr>
      <w:t xml:space="preserve">                   </w:t>
    </w:r>
    <w:r w:rsidR="00AA02F1" w:rsidRPr="001D2ACF">
      <w:rPr>
        <w:szCs w:val="16"/>
      </w:rPr>
      <w:t>Bijlage 3.3 Instellingen telefoons, pc’s</w:t>
    </w:r>
    <w:r w:rsidR="00AA02F1">
      <w:rPr>
        <w:szCs w:val="16"/>
      </w:rPr>
      <w:t>, laptops en tablets</w:t>
    </w:r>
    <w:r w:rsidR="00FD2041">
      <w:rPr>
        <w:szCs w:val="16"/>
      </w:rPr>
      <w:t xml:space="preserve"> - </w:t>
    </w:r>
    <w:r w:rsidR="00AA02F1" w:rsidRPr="006D5FD2">
      <w:rPr>
        <w:szCs w:val="16"/>
      </w:rPr>
      <w:t>EX_IT20</w:t>
    </w:r>
    <w:r w:rsidR="00FD2041">
      <w:rPr>
        <w:szCs w:val="16"/>
      </w:rPr>
      <w:t>_EP4_B1-K1_2A3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F11F" w14:textId="77777777" w:rsidR="00AA02F1" w:rsidRDefault="00AA02F1" w:rsidP="00910A2E">
      <w:pPr>
        <w:spacing w:line="240" w:lineRule="auto"/>
      </w:pPr>
      <w:r>
        <w:separator/>
      </w:r>
    </w:p>
  </w:footnote>
  <w:footnote w:type="continuationSeparator" w:id="0">
    <w:p w14:paraId="29BCAE98" w14:textId="77777777" w:rsidR="00AA02F1" w:rsidRDefault="00AA02F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A5EFC"/>
    <w:multiLevelType w:val="hybridMultilevel"/>
    <w:tmpl w:val="354633BC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CA53BF"/>
    <w:multiLevelType w:val="hybridMultilevel"/>
    <w:tmpl w:val="0BA04E9E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95128D"/>
    <w:multiLevelType w:val="hybridMultilevel"/>
    <w:tmpl w:val="354633BC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14444">
    <w:abstractNumId w:val="3"/>
  </w:num>
  <w:num w:numId="2" w16cid:durableId="272639276">
    <w:abstractNumId w:val="40"/>
  </w:num>
  <w:num w:numId="3" w16cid:durableId="1489978164">
    <w:abstractNumId w:val="5"/>
  </w:num>
  <w:num w:numId="4" w16cid:durableId="375862404">
    <w:abstractNumId w:val="42"/>
  </w:num>
  <w:num w:numId="5" w16cid:durableId="1869873937">
    <w:abstractNumId w:val="17"/>
  </w:num>
  <w:num w:numId="6" w16cid:durableId="43022040">
    <w:abstractNumId w:val="39"/>
  </w:num>
  <w:num w:numId="7" w16cid:durableId="1385830652">
    <w:abstractNumId w:val="0"/>
  </w:num>
  <w:num w:numId="8" w16cid:durableId="646397443">
    <w:abstractNumId w:val="45"/>
  </w:num>
  <w:num w:numId="9" w16cid:durableId="1078984906">
    <w:abstractNumId w:val="24"/>
  </w:num>
  <w:num w:numId="10" w16cid:durableId="1582519733">
    <w:abstractNumId w:val="33"/>
  </w:num>
  <w:num w:numId="11" w16cid:durableId="108673360">
    <w:abstractNumId w:val="35"/>
  </w:num>
  <w:num w:numId="12" w16cid:durableId="1114131169">
    <w:abstractNumId w:val="16"/>
  </w:num>
  <w:num w:numId="13" w16cid:durableId="1782073034">
    <w:abstractNumId w:val="34"/>
  </w:num>
  <w:num w:numId="14" w16cid:durableId="1045181326">
    <w:abstractNumId w:val="27"/>
  </w:num>
  <w:num w:numId="15" w16cid:durableId="1035275695">
    <w:abstractNumId w:val="14"/>
  </w:num>
  <w:num w:numId="16" w16cid:durableId="453837499">
    <w:abstractNumId w:val="1"/>
  </w:num>
  <w:num w:numId="17" w16cid:durableId="884028388">
    <w:abstractNumId w:val="22"/>
  </w:num>
  <w:num w:numId="18" w16cid:durableId="617879518">
    <w:abstractNumId w:val="4"/>
  </w:num>
  <w:num w:numId="19" w16cid:durableId="1921597517">
    <w:abstractNumId w:val="47"/>
  </w:num>
  <w:num w:numId="20" w16cid:durableId="112484509">
    <w:abstractNumId w:val="30"/>
  </w:num>
  <w:num w:numId="21" w16cid:durableId="51848590">
    <w:abstractNumId w:val="46"/>
  </w:num>
  <w:num w:numId="22" w16cid:durableId="177932905">
    <w:abstractNumId w:val="38"/>
  </w:num>
  <w:num w:numId="23" w16cid:durableId="39982299">
    <w:abstractNumId w:val="32"/>
  </w:num>
  <w:num w:numId="24" w16cid:durableId="882517143">
    <w:abstractNumId w:val="31"/>
  </w:num>
  <w:num w:numId="25" w16cid:durableId="1311714666">
    <w:abstractNumId w:val="28"/>
  </w:num>
  <w:num w:numId="26" w16cid:durableId="1954432810">
    <w:abstractNumId w:val="18"/>
  </w:num>
  <w:num w:numId="27" w16cid:durableId="1933397651">
    <w:abstractNumId w:val="6"/>
  </w:num>
  <w:num w:numId="28" w16cid:durableId="265429927">
    <w:abstractNumId w:val="2"/>
  </w:num>
  <w:num w:numId="29" w16cid:durableId="2076968975">
    <w:abstractNumId w:val="36"/>
  </w:num>
  <w:num w:numId="30" w16cid:durableId="347605186">
    <w:abstractNumId w:val="23"/>
  </w:num>
  <w:num w:numId="31" w16cid:durableId="49965840">
    <w:abstractNumId w:val="10"/>
  </w:num>
  <w:num w:numId="32" w16cid:durableId="1254969909">
    <w:abstractNumId w:val="12"/>
  </w:num>
  <w:num w:numId="33" w16cid:durableId="1889293434">
    <w:abstractNumId w:val="41"/>
  </w:num>
  <w:num w:numId="34" w16cid:durableId="930510831">
    <w:abstractNumId w:val="37"/>
  </w:num>
  <w:num w:numId="35" w16cid:durableId="103307391">
    <w:abstractNumId w:val="13"/>
  </w:num>
  <w:num w:numId="36" w16cid:durableId="474446306">
    <w:abstractNumId w:val="19"/>
  </w:num>
  <w:num w:numId="37" w16cid:durableId="1545364432">
    <w:abstractNumId w:val="25"/>
  </w:num>
  <w:num w:numId="38" w16cid:durableId="2021472279">
    <w:abstractNumId w:val="29"/>
  </w:num>
  <w:num w:numId="39" w16cid:durableId="531308974">
    <w:abstractNumId w:val="9"/>
  </w:num>
  <w:num w:numId="40" w16cid:durableId="170030515">
    <w:abstractNumId w:val="43"/>
  </w:num>
  <w:num w:numId="41" w16cid:durableId="1137841721">
    <w:abstractNumId w:val="44"/>
  </w:num>
  <w:num w:numId="42" w16cid:durableId="1882938574">
    <w:abstractNumId w:val="21"/>
  </w:num>
  <w:num w:numId="43" w16cid:durableId="2023822444">
    <w:abstractNumId w:val="20"/>
  </w:num>
  <w:num w:numId="44" w16cid:durableId="1153137819">
    <w:abstractNumId w:val="15"/>
  </w:num>
  <w:num w:numId="45" w16cid:durableId="1613632562">
    <w:abstractNumId w:val="11"/>
  </w:num>
  <w:num w:numId="46" w16cid:durableId="1708723776">
    <w:abstractNumId w:val="26"/>
  </w:num>
  <w:num w:numId="47" w16cid:durableId="28260240">
    <w:abstractNumId w:val="7"/>
  </w:num>
  <w:num w:numId="48" w16cid:durableId="868757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F1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83605"/>
    <w:rsid w:val="00393111"/>
    <w:rsid w:val="003F2FF7"/>
    <w:rsid w:val="00424AEA"/>
    <w:rsid w:val="00453FAC"/>
    <w:rsid w:val="004C5B2D"/>
    <w:rsid w:val="004E0DA1"/>
    <w:rsid w:val="00544045"/>
    <w:rsid w:val="00565A5A"/>
    <w:rsid w:val="00567AF6"/>
    <w:rsid w:val="00571473"/>
    <w:rsid w:val="00594DA0"/>
    <w:rsid w:val="006069E2"/>
    <w:rsid w:val="0068714B"/>
    <w:rsid w:val="0069446E"/>
    <w:rsid w:val="006B5218"/>
    <w:rsid w:val="006C70B1"/>
    <w:rsid w:val="006E1649"/>
    <w:rsid w:val="007B4CB4"/>
    <w:rsid w:val="007E4BCF"/>
    <w:rsid w:val="007F3090"/>
    <w:rsid w:val="007F6868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856EA"/>
    <w:rsid w:val="00AA02F1"/>
    <w:rsid w:val="00AA3AF9"/>
    <w:rsid w:val="00AC48BB"/>
    <w:rsid w:val="00B9493B"/>
    <w:rsid w:val="00BB5D61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D26CD4"/>
    <w:rsid w:val="00D409AA"/>
    <w:rsid w:val="00D46F78"/>
    <w:rsid w:val="00E20EB2"/>
    <w:rsid w:val="00E24C05"/>
    <w:rsid w:val="00E33BFA"/>
    <w:rsid w:val="00E549BE"/>
    <w:rsid w:val="00E63944"/>
    <w:rsid w:val="00E715B5"/>
    <w:rsid w:val="00EA5EDA"/>
    <w:rsid w:val="00EC4011"/>
    <w:rsid w:val="00F21B9C"/>
    <w:rsid w:val="00F314EA"/>
    <w:rsid w:val="00F43BFF"/>
    <w:rsid w:val="00F86F0C"/>
    <w:rsid w:val="00FA468C"/>
    <w:rsid w:val="00FD2041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7EF779"/>
  <w15:chartTrackingRefBased/>
  <w15:docId w15:val="{CD039FD2-A7EF-46A4-87B7-0A68AAF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hutterstock.com/blog/free-music-sampl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B1-K1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35c6331a-2a23-464e-9aa5-03df216f8e92"/>
    <ds:schemaRef ds:uri="http://www.w3.org/XML/1998/namespace"/>
    <ds:schemaRef ds:uri="http://schemas.microsoft.com/office/infopath/2007/PartnerControls"/>
    <ds:schemaRef ds:uri="f727df04-93ba-4323-ac4e-e4cf5a7715c9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619F9-3910-4718-85B0-AD1ECFC67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4</cp:revision>
  <dcterms:created xsi:type="dcterms:W3CDTF">2022-03-25T13:56:00Z</dcterms:created>
  <dcterms:modified xsi:type="dcterms:W3CDTF">2023-08-18T11:45:00Z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2022-03-25T13:56:01Z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c82d93ec-e0f5-45fb-80dd-634280bd0d57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