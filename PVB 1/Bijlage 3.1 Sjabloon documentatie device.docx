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E74D" w14:textId="77777777" w:rsidR="00D5595F" w:rsidRDefault="00D5595F" w:rsidP="007F6868">
      <w:pPr>
        <w:pStyle w:val="Heading2"/>
        <w:rPr>
          <w:b/>
          <w:sz w:val="32"/>
          <w:szCs w:val="32"/>
        </w:rPr>
      </w:pPr>
      <w:r w:rsidRPr="00D5595F">
        <w:rPr>
          <w:b/>
          <w:sz w:val="32"/>
          <w:szCs w:val="32"/>
        </w:rPr>
        <w:t xml:space="preserve">Bijlage 3.1 Sjabloon documentatie device </w:t>
      </w:r>
    </w:p>
    <w:p w14:paraId="006B5597" w14:textId="244A1D0C" w:rsidR="00D5595F" w:rsidRDefault="002E71FA" w:rsidP="00D5595F">
      <w:pPr>
        <w:pStyle w:val="Heading2"/>
      </w:pPr>
      <w:r>
        <w:t>TEMP-VM-IM1</w:t>
      </w:r>
    </w:p>
    <w:p w14:paraId="30BF2958" w14:textId="31072DAF" w:rsidR="00D5595F" w:rsidRDefault="002E71FA" w:rsidP="00D5595F">
      <w:pPr>
        <w:pStyle w:val="Heading3"/>
      </w:pPr>
      <w:r>
        <w:t>Proefinstallatie Linux</w:t>
      </w:r>
    </w:p>
    <w:p w14:paraId="4DBE0A9B" w14:textId="27E77158" w:rsidR="00D5595F" w:rsidRPr="00163A28" w:rsidRDefault="002E71FA" w:rsidP="00D5595F">
      <w:pPr>
        <w:pStyle w:val="Heading4"/>
        <w:rPr>
          <w:b/>
        </w:rPr>
      </w:pPr>
      <w:r>
        <w:rPr>
          <w:b/>
        </w:rPr>
        <w:t>Inge Meijer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3810"/>
        <w:gridCol w:w="1721"/>
        <w:gridCol w:w="1409"/>
      </w:tblGrid>
      <w:tr w:rsidR="00D5595F" w:rsidRPr="00163A28" w14:paraId="6073AAB8" w14:textId="77777777" w:rsidTr="00C00BE6">
        <w:tc>
          <w:tcPr>
            <w:tcW w:w="2122" w:type="dxa"/>
            <w:shd w:val="clear" w:color="auto" w:fill="CFE5DD" w:themeFill="accent5" w:themeFillTint="99"/>
          </w:tcPr>
          <w:p w14:paraId="0EA9C9F8" w14:textId="77777777" w:rsidR="00D5595F" w:rsidRPr="00163A28" w:rsidRDefault="00D5595F" w:rsidP="00C00BE6">
            <w:pPr>
              <w:rPr>
                <w:b/>
              </w:rPr>
            </w:pPr>
            <w:r w:rsidRPr="00163A28">
              <w:rPr>
                <w:b/>
              </w:rPr>
              <w:t>Geïnstalleerde software</w:t>
            </w:r>
          </w:p>
        </w:tc>
        <w:tc>
          <w:tcPr>
            <w:tcW w:w="3810" w:type="dxa"/>
            <w:shd w:val="clear" w:color="auto" w:fill="CFE5DD" w:themeFill="accent5" w:themeFillTint="99"/>
          </w:tcPr>
          <w:p w14:paraId="22B5EF3C" w14:textId="77777777" w:rsidR="00D5595F" w:rsidRPr="00163A28" w:rsidRDefault="00D5595F" w:rsidP="00C00BE6">
            <w:pPr>
              <w:rPr>
                <w:b/>
              </w:rPr>
            </w:pPr>
            <w:r w:rsidRPr="00163A28">
              <w:rPr>
                <w:b/>
              </w:rPr>
              <w:t>Configuratie van de software</w:t>
            </w:r>
          </w:p>
        </w:tc>
        <w:tc>
          <w:tcPr>
            <w:tcW w:w="1721" w:type="dxa"/>
            <w:shd w:val="clear" w:color="auto" w:fill="CFE5DD" w:themeFill="accent5" w:themeFillTint="99"/>
          </w:tcPr>
          <w:p w14:paraId="38A796DB" w14:textId="77777777" w:rsidR="00D5595F" w:rsidRPr="00163A28" w:rsidRDefault="00D5595F" w:rsidP="00C00BE6">
            <w:pPr>
              <w:rPr>
                <w:b/>
              </w:rPr>
            </w:pPr>
            <w:r>
              <w:rPr>
                <w:b/>
              </w:rPr>
              <w:t xml:space="preserve">Geregistreerd in </w:t>
            </w:r>
            <w:proofErr w:type="spellStart"/>
            <w:r>
              <w:rPr>
                <w:b/>
              </w:rPr>
              <w:t>TOPdesk</w:t>
            </w:r>
            <w:proofErr w:type="spellEnd"/>
            <w:r>
              <w:rPr>
                <w:b/>
              </w:rPr>
              <w:t xml:space="preserve">? </w:t>
            </w:r>
          </w:p>
        </w:tc>
        <w:tc>
          <w:tcPr>
            <w:tcW w:w="1409" w:type="dxa"/>
            <w:shd w:val="clear" w:color="auto" w:fill="CFE5DD" w:themeFill="accent5" w:themeFillTint="99"/>
          </w:tcPr>
          <w:p w14:paraId="10532308" w14:textId="77777777" w:rsidR="00D5595F" w:rsidRDefault="00D5595F" w:rsidP="00C00BE6">
            <w:pPr>
              <w:rPr>
                <w:b/>
              </w:rPr>
            </w:pPr>
            <w:r>
              <w:rPr>
                <w:b/>
              </w:rPr>
              <w:t>Voldoende licenties?</w:t>
            </w:r>
          </w:p>
        </w:tc>
      </w:tr>
      <w:tr w:rsidR="00D5595F" w:rsidRPr="00163A28" w14:paraId="41B4E5D2" w14:textId="77777777" w:rsidTr="00C00BE6">
        <w:tc>
          <w:tcPr>
            <w:tcW w:w="2122" w:type="dxa"/>
          </w:tcPr>
          <w:p w14:paraId="50693341" w14:textId="132F8CEF" w:rsidR="00D5595F" w:rsidRPr="00163A28" w:rsidRDefault="002E71FA" w:rsidP="00C00BE6">
            <w:pPr>
              <w:rPr>
                <w:b/>
              </w:rPr>
            </w:pPr>
            <w:r>
              <w:rPr>
                <w:b/>
              </w:rPr>
              <w:t>Ubuntu</w:t>
            </w:r>
          </w:p>
        </w:tc>
        <w:tc>
          <w:tcPr>
            <w:tcW w:w="3810" w:type="dxa"/>
          </w:tcPr>
          <w:p w14:paraId="6EE0195B" w14:textId="77777777" w:rsidR="00D5595F" w:rsidRPr="00163A28" w:rsidRDefault="00D5595F" w:rsidP="00C00BE6">
            <w:pPr>
              <w:rPr>
                <w:b/>
              </w:rPr>
            </w:pPr>
          </w:p>
        </w:tc>
        <w:tc>
          <w:tcPr>
            <w:tcW w:w="1721" w:type="dxa"/>
          </w:tcPr>
          <w:p w14:paraId="2639A29C" w14:textId="32D4E931" w:rsidR="00D5595F" w:rsidRPr="00163A28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nee</w:t>
            </w:r>
            <w:proofErr w:type="gramEnd"/>
          </w:p>
        </w:tc>
        <w:tc>
          <w:tcPr>
            <w:tcW w:w="1409" w:type="dxa"/>
          </w:tcPr>
          <w:p w14:paraId="0C1FF98A" w14:textId="0AEACA13" w:rsidR="00D5595F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onbekend</w:t>
            </w:r>
            <w:proofErr w:type="gramEnd"/>
          </w:p>
        </w:tc>
      </w:tr>
      <w:tr w:rsidR="00D5595F" w:rsidRPr="00163A28" w14:paraId="6280416F" w14:textId="77777777" w:rsidTr="00C00BE6">
        <w:tc>
          <w:tcPr>
            <w:tcW w:w="2122" w:type="dxa"/>
          </w:tcPr>
          <w:p w14:paraId="53E17617" w14:textId="6E8D9191" w:rsidR="00D5595F" w:rsidRPr="00163A28" w:rsidRDefault="002E71FA" w:rsidP="00C00BE6">
            <w:pPr>
              <w:rPr>
                <w:b/>
              </w:rPr>
            </w:pPr>
            <w:r>
              <w:rPr>
                <w:b/>
              </w:rPr>
              <w:t>Open office</w:t>
            </w:r>
          </w:p>
        </w:tc>
        <w:tc>
          <w:tcPr>
            <w:tcW w:w="3810" w:type="dxa"/>
          </w:tcPr>
          <w:p w14:paraId="0B7C312B" w14:textId="77777777" w:rsidR="00D5595F" w:rsidRPr="00163A28" w:rsidRDefault="00D5595F" w:rsidP="00C00BE6">
            <w:pPr>
              <w:rPr>
                <w:b/>
              </w:rPr>
            </w:pPr>
          </w:p>
        </w:tc>
        <w:tc>
          <w:tcPr>
            <w:tcW w:w="1721" w:type="dxa"/>
          </w:tcPr>
          <w:p w14:paraId="3676E5CF" w14:textId="0ADD3F01" w:rsidR="00D5595F" w:rsidRPr="00163A28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nee</w:t>
            </w:r>
            <w:proofErr w:type="gramEnd"/>
          </w:p>
        </w:tc>
        <w:tc>
          <w:tcPr>
            <w:tcW w:w="1409" w:type="dxa"/>
          </w:tcPr>
          <w:p w14:paraId="0A5B0FF8" w14:textId="6C5700F5" w:rsidR="00D5595F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onbekend</w:t>
            </w:r>
            <w:proofErr w:type="gramEnd"/>
          </w:p>
        </w:tc>
      </w:tr>
      <w:tr w:rsidR="00D5595F" w14:paraId="6C2362F5" w14:textId="77777777" w:rsidTr="00C00BE6">
        <w:tc>
          <w:tcPr>
            <w:tcW w:w="2122" w:type="dxa"/>
          </w:tcPr>
          <w:p w14:paraId="6D5B1CD5" w14:textId="2FD57B4D" w:rsidR="00D5595F" w:rsidRDefault="002E71FA" w:rsidP="00C00BE6">
            <w:proofErr w:type="spellStart"/>
            <w:r>
              <w:t>Gimp</w:t>
            </w:r>
            <w:proofErr w:type="spellEnd"/>
          </w:p>
        </w:tc>
        <w:tc>
          <w:tcPr>
            <w:tcW w:w="3810" w:type="dxa"/>
          </w:tcPr>
          <w:p w14:paraId="5B6E0B97" w14:textId="77777777" w:rsidR="00D5595F" w:rsidRDefault="00D5595F" w:rsidP="00C00BE6"/>
        </w:tc>
        <w:tc>
          <w:tcPr>
            <w:tcW w:w="1721" w:type="dxa"/>
          </w:tcPr>
          <w:p w14:paraId="27BF9592" w14:textId="56470483" w:rsidR="00D5595F" w:rsidRPr="00163A28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nee</w:t>
            </w:r>
            <w:proofErr w:type="gramEnd"/>
          </w:p>
        </w:tc>
        <w:tc>
          <w:tcPr>
            <w:tcW w:w="1409" w:type="dxa"/>
          </w:tcPr>
          <w:p w14:paraId="7BD9C339" w14:textId="60CCB0D6" w:rsidR="00D5595F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onbekend</w:t>
            </w:r>
            <w:proofErr w:type="gramEnd"/>
          </w:p>
        </w:tc>
      </w:tr>
      <w:tr w:rsidR="00D5595F" w14:paraId="2AE785FA" w14:textId="77777777" w:rsidTr="00C00BE6">
        <w:tc>
          <w:tcPr>
            <w:tcW w:w="2122" w:type="dxa"/>
          </w:tcPr>
          <w:p w14:paraId="24983795" w14:textId="2322F38E" w:rsidR="00D5595F" w:rsidRDefault="003C7320" w:rsidP="00C00BE6">
            <w:r>
              <w:t>Firefox</w:t>
            </w:r>
          </w:p>
        </w:tc>
        <w:tc>
          <w:tcPr>
            <w:tcW w:w="3810" w:type="dxa"/>
          </w:tcPr>
          <w:p w14:paraId="7E991C3A" w14:textId="77777777" w:rsidR="00D5595F" w:rsidRDefault="00D5595F" w:rsidP="00C00BE6"/>
        </w:tc>
        <w:tc>
          <w:tcPr>
            <w:tcW w:w="1721" w:type="dxa"/>
          </w:tcPr>
          <w:p w14:paraId="52DCD9C0" w14:textId="5A4EFA58" w:rsidR="00D5595F" w:rsidRPr="00163A28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nee</w:t>
            </w:r>
            <w:proofErr w:type="gramEnd"/>
          </w:p>
        </w:tc>
        <w:tc>
          <w:tcPr>
            <w:tcW w:w="1409" w:type="dxa"/>
          </w:tcPr>
          <w:p w14:paraId="7D9A7E2D" w14:textId="27A8E8EC" w:rsidR="00D5595F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onbekend</w:t>
            </w:r>
            <w:proofErr w:type="gramEnd"/>
          </w:p>
        </w:tc>
      </w:tr>
      <w:tr w:rsidR="00D5595F" w14:paraId="6CB7DD7F" w14:textId="77777777" w:rsidTr="00C00BE6">
        <w:tc>
          <w:tcPr>
            <w:tcW w:w="2122" w:type="dxa"/>
          </w:tcPr>
          <w:p w14:paraId="0F0B8497" w14:textId="4E8685CE" w:rsidR="00D5595F" w:rsidRDefault="003C7320" w:rsidP="00C00BE6">
            <w:proofErr w:type="spellStart"/>
            <w:r>
              <w:t>Thunderbird</w:t>
            </w:r>
            <w:proofErr w:type="spellEnd"/>
          </w:p>
        </w:tc>
        <w:tc>
          <w:tcPr>
            <w:tcW w:w="3810" w:type="dxa"/>
          </w:tcPr>
          <w:p w14:paraId="47EA543F" w14:textId="77777777" w:rsidR="00D5595F" w:rsidRDefault="00D5595F" w:rsidP="00C00BE6"/>
        </w:tc>
        <w:tc>
          <w:tcPr>
            <w:tcW w:w="1721" w:type="dxa"/>
          </w:tcPr>
          <w:p w14:paraId="03AEC1FE" w14:textId="7621D4BA" w:rsidR="00D5595F" w:rsidRPr="00163A28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nee</w:t>
            </w:r>
            <w:proofErr w:type="gramEnd"/>
          </w:p>
        </w:tc>
        <w:tc>
          <w:tcPr>
            <w:tcW w:w="1409" w:type="dxa"/>
          </w:tcPr>
          <w:p w14:paraId="6254DD3A" w14:textId="15FC5DC9" w:rsidR="00D5595F" w:rsidRDefault="00D5595F" w:rsidP="00C00BE6">
            <w:pPr>
              <w:rPr>
                <w:b/>
              </w:rPr>
            </w:pPr>
            <w:proofErr w:type="gramStart"/>
            <w:r>
              <w:rPr>
                <w:b/>
              </w:rPr>
              <w:t>onbekend</w:t>
            </w:r>
            <w:proofErr w:type="gramEnd"/>
          </w:p>
        </w:tc>
      </w:tr>
    </w:tbl>
    <w:p w14:paraId="64B952C3" w14:textId="77777777" w:rsidR="00D5595F" w:rsidRDefault="00D5595F" w:rsidP="00D5595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5595F" w14:paraId="4E8B40D9" w14:textId="77777777" w:rsidTr="00C00BE6">
        <w:tc>
          <w:tcPr>
            <w:tcW w:w="9067" w:type="dxa"/>
            <w:shd w:val="clear" w:color="auto" w:fill="CFE5DD" w:themeFill="accent5" w:themeFillTint="99"/>
          </w:tcPr>
          <w:p w14:paraId="34A8E5F9" w14:textId="77777777" w:rsidR="00D5595F" w:rsidRPr="00AC3DB8" w:rsidRDefault="00D5595F" w:rsidP="00C00BE6">
            <w:pPr>
              <w:rPr>
                <w:b/>
              </w:rPr>
            </w:pPr>
            <w:r>
              <w:rPr>
                <w:b/>
              </w:rPr>
              <w:t>Beveiliging</w:t>
            </w:r>
          </w:p>
        </w:tc>
      </w:tr>
      <w:tr w:rsidR="00D5595F" w14:paraId="6E425424" w14:textId="77777777" w:rsidTr="00C00BE6">
        <w:tc>
          <w:tcPr>
            <w:tcW w:w="9067" w:type="dxa"/>
            <w:shd w:val="clear" w:color="auto" w:fill="FFFFFF" w:themeFill="background1"/>
          </w:tcPr>
          <w:p w14:paraId="4F4391EF" w14:textId="77777777" w:rsidR="00D5595F" w:rsidRDefault="00D5595F" w:rsidP="00C00BE6"/>
        </w:tc>
      </w:tr>
      <w:tr w:rsidR="00D5595F" w14:paraId="5D8C7290" w14:textId="77777777" w:rsidTr="00C00BE6">
        <w:tc>
          <w:tcPr>
            <w:tcW w:w="9067" w:type="dxa"/>
            <w:shd w:val="clear" w:color="auto" w:fill="FFFFFF" w:themeFill="background1"/>
          </w:tcPr>
          <w:p w14:paraId="01A2CC83" w14:textId="77777777" w:rsidR="00D5595F" w:rsidRDefault="00D5595F" w:rsidP="00C00BE6"/>
        </w:tc>
      </w:tr>
      <w:tr w:rsidR="00D5595F" w14:paraId="46C23180" w14:textId="77777777" w:rsidTr="00C00BE6">
        <w:tc>
          <w:tcPr>
            <w:tcW w:w="9067" w:type="dxa"/>
            <w:shd w:val="clear" w:color="auto" w:fill="FFFFFF" w:themeFill="background1"/>
          </w:tcPr>
          <w:p w14:paraId="7013E842" w14:textId="77777777" w:rsidR="00D5595F" w:rsidRDefault="00D5595F" w:rsidP="00C00BE6"/>
        </w:tc>
      </w:tr>
      <w:tr w:rsidR="00D5595F" w14:paraId="30C650F8" w14:textId="77777777" w:rsidTr="00C00BE6">
        <w:tc>
          <w:tcPr>
            <w:tcW w:w="9067" w:type="dxa"/>
            <w:shd w:val="clear" w:color="auto" w:fill="FFFFFF" w:themeFill="background1"/>
          </w:tcPr>
          <w:p w14:paraId="22F1C95A" w14:textId="77777777" w:rsidR="00D5595F" w:rsidRDefault="00D5595F" w:rsidP="00C00BE6"/>
        </w:tc>
      </w:tr>
    </w:tbl>
    <w:p w14:paraId="431D1AAD" w14:textId="77777777" w:rsidR="00D5595F" w:rsidRDefault="00D5595F" w:rsidP="00D5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595F" w:rsidRPr="00163A28" w14:paraId="28228985" w14:textId="77777777" w:rsidTr="00C00BE6">
        <w:tc>
          <w:tcPr>
            <w:tcW w:w="4531" w:type="dxa"/>
            <w:shd w:val="clear" w:color="auto" w:fill="CFE5DD" w:themeFill="accent5" w:themeFillTint="99"/>
          </w:tcPr>
          <w:p w14:paraId="4E953DDB" w14:textId="77777777" w:rsidR="00D5595F" w:rsidRPr="00163A28" w:rsidRDefault="00D5595F" w:rsidP="00C00BE6">
            <w:pPr>
              <w:rPr>
                <w:b/>
              </w:rPr>
            </w:pPr>
            <w:r>
              <w:rPr>
                <w:b/>
              </w:rPr>
              <w:t>Overgeplaatste data</w:t>
            </w:r>
          </w:p>
        </w:tc>
        <w:tc>
          <w:tcPr>
            <w:tcW w:w="4531" w:type="dxa"/>
            <w:shd w:val="clear" w:color="auto" w:fill="CFE5DD" w:themeFill="accent5" w:themeFillTint="99"/>
          </w:tcPr>
          <w:p w14:paraId="4E72E0AF" w14:textId="77777777" w:rsidR="00D5595F" w:rsidRPr="00163A28" w:rsidRDefault="00D5595F" w:rsidP="00C00BE6">
            <w:pPr>
              <w:rPr>
                <w:b/>
              </w:rPr>
            </w:pPr>
            <w:r>
              <w:rPr>
                <w:b/>
              </w:rPr>
              <w:t>Plaats van de overgeplaatste data</w:t>
            </w:r>
          </w:p>
        </w:tc>
      </w:tr>
      <w:tr w:rsidR="00D5595F" w:rsidRPr="00163A28" w14:paraId="6E52B87C" w14:textId="77777777" w:rsidTr="00C00BE6">
        <w:tc>
          <w:tcPr>
            <w:tcW w:w="4531" w:type="dxa"/>
          </w:tcPr>
          <w:p w14:paraId="50027507" w14:textId="77777777" w:rsidR="00D5595F" w:rsidRPr="00163A28" w:rsidRDefault="00D5595F" w:rsidP="00C00BE6">
            <w:pPr>
              <w:rPr>
                <w:b/>
              </w:rPr>
            </w:pPr>
          </w:p>
        </w:tc>
        <w:tc>
          <w:tcPr>
            <w:tcW w:w="4531" w:type="dxa"/>
          </w:tcPr>
          <w:p w14:paraId="095072DA" w14:textId="77777777" w:rsidR="00D5595F" w:rsidRPr="00163A28" w:rsidRDefault="00D5595F" w:rsidP="00C00BE6">
            <w:pPr>
              <w:rPr>
                <w:b/>
              </w:rPr>
            </w:pPr>
          </w:p>
        </w:tc>
      </w:tr>
      <w:tr w:rsidR="00D5595F" w:rsidRPr="00163A28" w14:paraId="57F79AFA" w14:textId="77777777" w:rsidTr="00C00BE6">
        <w:tc>
          <w:tcPr>
            <w:tcW w:w="4531" w:type="dxa"/>
          </w:tcPr>
          <w:p w14:paraId="767C5C16" w14:textId="77777777" w:rsidR="00D5595F" w:rsidRPr="00163A28" w:rsidRDefault="00D5595F" w:rsidP="00C00BE6">
            <w:pPr>
              <w:rPr>
                <w:b/>
              </w:rPr>
            </w:pPr>
          </w:p>
        </w:tc>
        <w:tc>
          <w:tcPr>
            <w:tcW w:w="4531" w:type="dxa"/>
          </w:tcPr>
          <w:p w14:paraId="1BE5BFB1" w14:textId="77777777" w:rsidR="00D5595F" w:rsidRPr="00163A28" w:rsidRDefault="00D5595F" w:rsidP="00C00BE6">
            <w:pPr>
              <w:rPr>
                <w:b/>
              </w:rPr>
            </w:pPr>
          </w:p>
        </w:tc>
      </w:tr>
      <w:tr w:rsidR="00D5595F" w14:paraId="3D5C3E9F" w14:textId="77777777" w:rsidTr="00C00BE6">
        <w:tc>
          <w:tcPr>
            <w:tcW w:w="4531" w:type="dxa"/>
          </w:tcPr>
          <w:p w14:paraId="51015311" w14:textId="77777777" w:rsidR="00D5595F" w:rsidRDefault="00D5595F" w:rsidP="00C00BE6"/>
        </w:tc>
        <w:tc>
          <w:tcPr>
            <w:tcW w:w="4531" w:type="dxa"/>
          </w:tcPr>
          <w:p w14:paraId="3ADCA2BF" w14:textId="77777777" w:rsidR="00D5595F" w:rsidRDefault="00D5595F" w:rsidP="00C00BE6"/>
        </w:tc>
      </w:tr>
      <w:tr w:rsidR="00D5595F" w14:paraId="6FD403F8" w14:textId="77777777" w:rsidTr="00C00BE6">
        <w:tc>
          <w:tcPr>
            <w:tcW w:w="4531" w:type="dxa"/>
          </w:tcPr>
          <w:p w14:paraId="16DB2D4F" w14:textId="77777777" w:rsidR="00D5595F" w:rsidRDefault="00D5595F" w:rsidP="00C00BE6"/>
        </w:tc>
        <w:tc>
          <w:tcPr>
            <w:tcW w:w="4531" w:type="dxa"/>
          </w:tcPr>
          <w:p w14:paraId="7165F77A" w14:textId="77777777" w:rsidR="00D5595F" w:rsidRDefault="00D5595F" w:rsidP="00C00BE6"/>
        </w:tc>
      </w:tr>
      <w:tr w:rsidR="00D5595F" w14:paraId="59972832" w14:textId="77777777" w:rsidTr="00C00BE6">
        <w:tc>
          <w:tcPr>
            <w:tcW w:w="4531" w:type="dxa"/>
          </w:tcPr>
          <w:p w14:paraId="33A93CA7" w14:textId="77777777" w:rsidR="00D5595F" w:rsidRDefault="00D5595F" w:rsidP="00C00BE6"/>
        </w:tc>
        <w:tc>
          <w:tcPr>
            <w:tcW w:w="4531" w:type="dxa"/>
          </w:tcPr>
          <w:p w14:paraId="7E889A5F" w14:textId="77777777" w:rsidR="00D5595F" w:rsidRDefault="00D5595F" w:rsidP="00C00BE6"/>
        </w:tc>
      </w:tr>
    </w:tbl>
    <w:p w14:paraId="16EDDF68" w14:textId="77777777" w:rsidR="00D5595F" w:rsidRDefault="00D5595F" w:rsidP="00D5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595F" w:rsidRPr="00163A28" w14:paraId="3243E200" w14:textId="77777777" w:rsidTr="00C00BE6">
        <w:tc>
          <w:tcPr>
            <w:tcW w:w="4531" w:type="dxa"/>
            <w:shd w:val="clear" w:color="auto" w:fill="CFE5DD" w:themeFill="accent5" w:themeFillTint="99"/>
          </w:tcPr>
          <w:p w14:paraId="3EA05912" w14:textId="77777777" w:rsidR="00D5595F" w:rsidRPr="00163A28" w:rsidRDefault="00D5595F" w:rsidP="00C00BE6">
            <w:pPr>
              <w:rPr>
                <w:b/>
              </w:rPr>
            </w:pPr>
            <w:r>
              <w:rPr>
                <w:b/>
              </w:rPr>
              <w:t>Uitgevoerde testen</w:t>
            </w:r>
          </w:p>
        </w:tc>
        <w:tc>
          <w:tcPr>
            <w:tcW w:w="4531" w:type="dxa"/>
            <w:shd w:val="clear" w:color="auto" w:fill="CFE5DD" w:themeFill="accent5" w:themeFillTint="99"/>
          </w:tcPr>
          <w:p w14:paraId="2885DB89" w14:textId="77777777" w:rsidR="00D5595F" w:rsidRPr="00163A28" w:rsidRDefault="00D5595F" w:rsidP="00C00BE6">
            <w:pPr>
              <w:rPr>
                <w:b/>
              </w:rPr>
            </w:pPr>
            <w:r>
              <w:rPr>
                <w:b/>
              </w:rPr>
              <w:t>Resultaten van de testen</w:t>
            </w:r>
          </w:p>
        </w:tc>
      </w:tr>
      <w:tr w:rsidR="00D5595F" w:rsidRPr="00163A28" w14:paraId="02EDB743" w14:textId="77777777" w:rsidTr="00C00BE6">
        <w:tc>
          <w:tcPr>
            <w:tcW w:w="4531" w:type="dxa"/>
          </w:tcPr>
          <w:p w14:paraId="7141DB8F" w14:textId="76F245CF" w:rsidR="00D5595F" w:rsidRPr="00163A28" w:rsidRDefault="003C7320" w:rsidP="00C00BE6">
            <w:pPr>
              <w:rPr>
                <w:b/>
              </w:rPr>
            </w:pPr>
            <w:r>
              <w:rPr>
                <w:b/>
              </w:rPr>
              <w:t xml:space="preserve">Browser </w:t>
            </w:r>
            <w:proofErr w:type="spellStart"/>
            <w:r>
              <w:rPr>
                <w:b/>
              </w:rPr>
              <w:t>geopened</w:t>
            </w:r>
            <w:proofErr w:type="spellEnd"/>
          </w:p>
        </w:tc>
        <w:tc>
          <w:tcPr>
            <w:tcW w:w="4531" w:type="dxa"/>
          </w:tcPr>
          <w:p w14:paraId="0690FAAF" w14:textId="647DB947" w:rsidR="00D5595F" w:rsidRPr="00163A28" w:rsidRDefault="003C7320" w:rsidP="00C00BE6">
            <w:pPr>
              <w:rPr>
                <w:b/>
              </w:rPr>
            </w:pPr>
            <w:r>
              <w:rPr>
                <w:b/>
              </w:rPr>
              <w:t>Kan browsen</w:t>
            </w:r>
          </w:p>
        </w:tc>
      </w:tr>
      <w:tr w:rsidR="00D5595F" w:rsidRPr="00163A28" w14:paraId="5ECAA0C5" w14:textId="77777777" w:rsidTr="00C00BE6">
        <w:tc>
          <w:tcPr>
            <w:tcW w:w="4531" w:type="dxa"/>
          </w:tcPr>
          <w:p w14:paraId="749C34D7" w14:textId="77777777" w:rsidR="00D5595F" w:rsidRPr="00163A28" w:rsidRDefault="00D5595F" w:rsidP="00C00BE6">
            <w:pPr>
              <w:rPr>
                <w:b/>
              </w:rPr>
            </w:pPr>
          </w:p>
        </w:tc>
        <w:tc>
          <w:tcPr>
            <w:tcW w:w="4531" w:type="dxa"/>
          </w:tcPr>
          <w:p w14:paraId="27A42275" w14:textId="77777777" w:rsidR="00D5595F" w:rsidRPr="00163A28" w:rsidRDefault="00D5595F" w:rsidP="00C00BE6">
            <w:pPr>
              <w:rPr>
                <w:b/>
              </w:rPr>
            </w:pPr>
          </w:p>
        </w:tc>
      </w:tr>
      <w:tr w:rsidR="00D5595F" w14:paraId="321C5EB4" w14:textId="77777777" w:rsidTr="00C00BE6">
        <w:tc>
          <w:tcPr>
            <w:tcW w:w="4531" w:type="dxa"/>
          </w:tcPr>
          <w:p w14:paraId="1E867D3C" w14:textId="77777777" w:rsidR="00D5595F" w:rsidRDefault="00D5595F" w:rsidP="00C00BE6"/>
        </w:tc>
        <w:tc>
          <w:tcPr>
            <w:tcW w:w="4531" w:type="dxa"/>
          </w:tcPr>
          <w:p w14:paraId="287F2E35" w14:textId="77777777" w:rsidR="00D5595F" w:rsidRDefault="00D5595F" w:rsidP="00C00BE6"/>
        </w:tc>
      </w:tr>
      <w:tr w:rsidR="00D5595F" w14:paraId="328AB400" w14:textId="77777777" w:rsidTr="00C00BE6">
        <w:tc>
          <w:tcPr>
            <w:tcW w:w="4531" w:type="dxa"/>
          </w:tcPr>
          <w:p w14:paraId="0569E2C1" w14:textId="77777777" w:rsidR="00D5595F" w:rsidRDefault="00D5595F" w:rsidP="00C00BE6"/>
        </w:tc>
        <w:tc>
          <w:tcPr>
            <w:tcW w:w="4531" w:type="dxa"/>
          </w:tcPr>
          <w:p w14:paraId="4A2CC4E7" w14:textId="77777777" w:rsidR="00D5595F" w:rsidRDefault="00D5595F" w:rsidP="00C00BE6"/>
        </w:tc>
      </w:tr>
      <w:tr w:rsidR="00D5595F" w14:paraId="3CC29CB2" w14:textId="77777777" w:rsidTr="00C00BE6">
        <w:tc>
          <w:tcPr>
            <w:tcW w:w="4531" w:type="dxa"/>
          </w:tcPr>
          <w:p w14:paraId="0E2834ED" w14:textId="77777777" w:rsidR="00D5595F" w:rsidRDefault="00D5595F" w:rsidP="00C00BE6"/>
        </w:tc>
        <w:tc>
          <w:tcPr>
            <w:tcW w:w="4531" w:type="dxa"/>
          </w:tcPr>
          <w:p w14:paraId="3783222B" w14:textId="77777777" w:rsidR="00D5595F" w:rsidRDefault="00D5595F" w:rsidP="00C00BE6"/>
        </w:tc>
      </w:tr>
    </w:tbl>
    <w:p w14:paraId="110220AC" w14:textId="77777777" w:rsidR="00D5595F" w:rsidRDefault="00D5595F" w:rsidP="00D5595F"/>
    <w:p w14:paraId="19AC2F51" w14:textId="77777777" w:rsidR="00D5595F" w:rsidRDefault="00D5595F" w:rsidP="00D5595F">
      <w:pPr>
        <w:pStyle w:val="Heading3"/>
      </w:pPr>
      <w:r>
        <w:t>Overige opmerkingen:</w:t>
      </w:r>
    </w:p>
    <w:p w14:paraId="7D9FFF2D" w14:textId="77777777" w:rsidR="00D5595F" w:rsidRDefault="00D5595F" w:rsidP="00D5595F">
      <w:r>
        <w:t>Status: Gereed/niet gereed</w:t>
      </w:r>
    </w:p>
    <w:p w14:paraId="7E0D6FDC" w14:textId="77777777" w:rsidR="00D5595F" w:rsidRPr="00256B69" w:rsidRDefault="00D5595F" w:rsidP="00D5595F"/>
    <w:p w14:paraId="7B7416A4" w14:textId="64893757" w:rsidR="00E715B5" w:rsidRPr="007F6868" w:rsidRDefault="00E715B5" w:rsidP="00D5595F">
      <w:pPr>
        <w:pStyle w:val="Heading2"/>
      </w:pPr>
    </w:p>
    <w:sectPr w:rsidR="00E715B5" w:rsidRPr="007F6868" w:rsidSect="009A6C1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5702" w14:textId="77777777" w:rsidR="009A6C11" w:rsidRDefault="009A6C11" w:rsidP="00910A2E">
      <w:pPr>
        <w:spacing w:line="240" w:lineRule="auto"/>
      </w:pPr>
      <w:r>
        <w:separator/>
      </w:r>
    </w:p>
  </w:endnote>
  <w:endnote w:type="continuationSeparator" w:id="0">
    <w:p w14:paraId="1EF9FB32" w14:textId="77777777" w:rsidR="009A6C11" w:rsidRDefault="009A6C1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E1DA" w14:textId="5B6A2C48" w:rsidR="00393111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2D04B709" wp14:editId="28EEA9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595F">
      <w:t xml:space="preserve">        </w:t>
    </w:r>
    <w:r w:rsidR="00C03381">
      <w:t xml:space="preserve">             </w:t>
    </w:r>
    <w:r w:rsidR="00D5595F" w:rsidRPr="23DE857B">
      <w:rPr>
        <w:szCs w:val="16"/>
      </w:rPr>
      <w:t>Bijlage 3.1 Sjabloon documentatie device</w:t>
    </w:r>
    <w:r w:rsidR="00C03381">
      <w:rPr>
        <w:szCs w:val="16"/>
      </w:rPr>
      <w:t xml:space="preserve"> - </w:t>
    </w:r>
    <w:r w:rsidR="00D5595F" w:rsidRPr="23DE857B">
      <w:rPr>
        <w:szCs w:val="16"/>
      </w:rPr>
      <w:t>EX_IT20</w:t>
    </w:r>
    <w:r w:rsidR="00C03381">
      <w:rPr>
        <w:szCs w:val="16"/>
      </w:rPr>
      <w:t>_EP4_B1-K1_2A3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6414" w14:textId="77777777" w:rsidR="009A6C11" w:rsidRDefault="009A6C11" w:rsidP="00910A2E">
      <w:pPr>
        <w:spacing w:line="240" w:lineRule="auto"/>
      </w:pPr>
      <w:r>
        <w:separator/>
      </w:r>
    </w:p>
  </w:footnote>
  <w:footnote w:type="continuationSeparator" w:id="0">
    <w:p w14:paraId="667446EB" w14:textId="77777777" w:rsidR="009A6C11" w:rsidRDefault="009A6C1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05052">
    <w:abstractNumId w:val="3"/>
  </w:num>
  <w:num w:numId="2" w16cid:durableId="752243803">
    <w:abstractNumId w:val="37"/>
  </w:num>
  <w:num w:numId="3" w16cid:durableId="440421120">
    <w:abstractNumId w:val="5"/>
  </w:num>
  <w:num w:numId="4" w16cid:durableId="682244241">
    <w:abstractNumId w:val="39"/>
  </w:num>
  <w:num w:numId="5" w16cid:durableId="1403066067">
    <w:abstractNumId w:val="15"/>
  </w:num>
  <w:num w:numId="6" w16cid:durableId="1486388658">
    <w:abstractNumId w:val="36"/>
  </w:num>
  <w:num w:numId="7" w16cid:durableId="2092193093">
    <w:abstractNumId w:val="0"/>
  </w:num>
  <w:num w:numId="8" w16cid:durableId="2053380725">
    <w:abstractNumId w:val="42"/>
  </w:num>
  <w:num w:numId="9" w16cid:durableId="927887511">
    <w:abstractNumId w:val="22"/>
  </w:num>
  <w:num w:numId="10" w16cid:durableId="69428807">
    <w:abstractNumId w:val="30"/>
  </w:num>
  <w:num w:numId="11" w16cid:durableId="775058229">
    <w:abstractNumId w:val="32"/>
  </w:num>
  <w:num w:numId="12" w16cid:durableId="1581062747">
    <w:abstractNumId w:val="14"/>
  </w:num>
  <w:num w:numId="13" w16cid:durableId="272909043">
    <w:abstractNumId w:val="31"/>
  </w:num>
  <w:num w:numId="14" w16cid:durableId="1787118734">
    <w:abstractNumId w:val="24"/>
  </w:num>
  <w:num w:numId="15" w16cid:durableId="401830193">
    <w:abstractNumId w:val="12"/>
  </w:num>
  <w:num w:numId="16" w16cid:durableId="830751274">
    <w:abstractNumId w:val="1"/>
  </w:num>
  <w:num w:numId="17" w16cid:durableId="1353646610">
    <w:abstractNumId w:val="20"/>
  </w:num>
  <w:num w:numId="18" w16cid:durableId="138310483">
    <w:abstractNumId w:val="4"/>
  </w:num>
  <w:num w:numId="19" w16cid:durableId="2094550801">
    <w:abstractNumId w:val="44"/>
  </w:num>
  <w:num w:numId="20" w16cid:durableId="1434015327">
    <w:abstractNumId w:val="27"/>
  </w:num>
  <w:num w:numId="21" w16cid:durableId="2004316492">
    <w:abstractNumId w:val="43"/>
  </w:num>
  <w:num w:numId="22" w16cid:durableId="222916040">
    <w:abstractNumId w:val="35"/>
  </w:num>
  <w:num w:numId="23" w16cid:durableId="1813130797">
    <w:abstractNumId w:val="29"/>
  </w:num>
  <w:num w:numId="24" w16cid:durableId="140969414">
    <w:abstractNumId w:val="28"/>
  </w:num>
  <w:num w:numId="25" w16cid:durableId="644579267">
    <w:abstractNumId w:val="25"/>
  </w:num>
  <w:num w:numId="26" w16cid:durableId="1855345351">
    <w:abstractNumId w:val="16"/>
  </w:num>
  <w:num w:numId="27" w16cid:durableId="405109228">
    <w:abstractNumId w:val="6"/>
  </w:num>
  <w:num w:numId="28" w16cid:durableId="628517982">
    <w:abstractNumId w:val="2"/>
  </w:num>
  <w:num w:numId="29" w16cid:durableId="65538370">
    <w:abstractNumId w:val="33"/>
  </w:num>
  <w:num w:numId="30" w16cid:durableId="1899515639">
    <w:abstractNumId w:val="21"/>
  </w:num>
  <w:num w:numId="31" w16cid:durableId="450785473">
    <w:abstractNumId w:val="8"/>
  </w:num>
  <w:num w:numId="32" w16cid:durableId="1850094272">
    <w:abstractNumId w:val="10"/>
  </w:num>
  <w:num w:numId="33" w16cid:durableId="1098213754">
    <w:abstractNumId w:val="38"/>
  </w:num>
  <w:num w:numId="34" w16cid:durableId="1694726665">
    <w:abstractNumId w:val="34"/>
  </w:num>
  <w:num w:numId="35" w16cid:durableId="420830681">
    <w:abstractNumId w:val="11"/>
  </w:num>
  <w:num w:numId="36" w16cid:durableId="487476678">
    <w:abstractNumId w:val="17"/>
  </w:num>
  <w:num w:numId="37" w16cid:durableId="1649170978">
    <w:abstractNumId w:val="23"/>
  </w:num>
  <w:num w:numId="38" w16cid:durableId="1758668624">
    <w:abstractNumId w:val="26"/>
  </w:num>
  <w:num w:numId="39" w16cid:durableId="1096169416">
    <w:abstractNumId w:val="7"/>
  </w:num>
  <w:num w:numId="40" w16cid:durableId="449782520">
    <w:abstractNumId w:val="40"/>
  </w:num>
  <w:num w:numId="41" w16cid:durableId="491487152">
    <w:abstractNumId w:val="41"/>
  </w:num>
  <w:num w:numId="42" w16cid:durableId="211886449">
    <w:abstractNumId w:val="19"/>
  </w:num>
  <w:num w:numId="43" w16cid:durableId="505901706">
    <w:abstractNumId w:val="18"/>
  </w:num>
  <w:num w:numId="44" w16cid:durableId="588465490">
    <w:abstractNumId w:val="13"/>
  </w:num>
  <w:num w:numId="45" w16cid:durableId="129625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5F"/>
    <w:rsid w:val="000172B9"/>
    <w:rsid w:val="00095F6E"/>
    <w:rsid w:val="000B3B21"/>
    <w:rsid w:val="000C018E"/>
    <w:rsid w:val="000C7207"/>
    <w:rsid w:val="00151C30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E71FA"/>
    <w:rsid w:val="002F3923"/>
    <w:rsid w:val="00383605"/>
    <w:rsid w:val="00393111"/>
    <w:rsid w:val="003C7320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371C0"/>
    <w:rsid w:val="007E4BCF"/>
    <w:rsid w:val="007F3090"/>
    <w:rsid w:val="007F6868"/>
    <w:rsid w:val="0082745D"/>
    <w:rsid w:val="00837330"/>
    <w:rsid w:val="00854C7A"/>
    <w:rsid w:val="008733F4"/>
    <w:rsid w:val="00881F6F"/>
    <w:rsid w:val="008D51A0"/>
    <w:rsid w:val="008E0EE0"/>
    <w:rsid w:val="008E7EC5"/>
    <w:rsid w:val="00910A2E"/>
    <w:rsid w:val="00931C11"/>
    <w:rsid w:val="009423AA"/>
    <w:rsid w:val="0099471C"/>
    <w:rsid w:val="00996768"/>
    <w:rsid w:val="009977B2"/>
    <w:rsid w:val="009A6C11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03381"/>
    <w:rsid w:val="00C84117"/>
    <w:rsid w:val="00C93A88"/>
    <w:rsid w:val="00CB045F"/>
    <w:rsid w:val="00CB3D2A"/>
    <w:rsid w:val="00CC0080"/>
    <w:rsid w:val="00CE1BE8"/>
    <w:rsid w:val="00D26CD4"/>
    <w:rsid w:val="00D46F78"/>
    <w:rsid w:val="00D5595F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C2FC"/>
  <w15:chartTrackingRefBased/>
  <w15:docId w15:val="{BE7D9891-56DF-4835-9035-D1B4122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5854-97EF-43DD-AE0D-2F96DE8C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C:\Users\nveldhuizen\OneDrive - CINOP – ECBO – ECIO\Documenten\Stichting praktijkleren\Examenopdrachten\B1-K1\Expert\jjmmdd_in_Bijlage x Naam bijlage (staand zonder voorblad).dotx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Kevin Keen</cp:lastModifiedBy>
  <cp:revision>7</cp:revision>
  <dcterms:created xsi:type="dcterms:W3CDTF">2022-03-25T13:54:00Z</dcterms:created>
  <dcterms:modified xsi:type="dcterms:W3CDTF">2024-02-08T12:04:00Z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2022-03-25T13:54:19Z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97bb9292-618c-405e-ae51-97990ef879e6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