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ED6A" w14:textId="77777777" w:rsidR="004E1CC6" w:rsidRDefault="004E1CC6" w:rsidP="007F6868">
      <w:pPr>
        <w:pStyle w:val="Kop2"/>
        <w:rPr>
          <w:b/>
          <w:sz w:val="32"/>
          <w:szCs w:val="32"/>
        </w:rPr>
      </w:pPr>
      <w:r w:rsidRPr="004E1CC6">
        <w:rPr>
          <w:b/>
          <w:sz w:val="32"/>
          <w:szCs w:val="32"/>
        </w:rPr>
        <w:t xml:space="preserve">Bijlage 2.1 Sjabloon Gebruikersinstructie </w:t>
      </w:r>
    </w:p>
    <w:p w14:paraId="17D0D4BD" w14:textId="77777777" w:rsidR="004E1CC6" w:rsidRDefault="004E1CC6" w:rsidP="004E1CC6">
      <w:pPr>
        <w:tabs>
          <w:tab w:val="left" w:pos="2127"/>
        </w:tabs>
        <w:ind w:left="2127" w:hanging="2127"/>
      </w:pPr>
    </w:p>
    <w:p w14:paraId="5688BDBF" w14:textId="3B7F2590" w:rsidR="004E1CC6" w:rsidRPr="00F77B75" w:rsidRDefault="004E1CC6" w:rsidP="004E1CC6">
      <w:pPr>
        <w:tabs>
          <w:tab w:val="left" w:pos="2127"/>
        </w:tabs>
        <w:ind w:left="2127" w:hanging="2127"/>
      </w:pPr>
      <w:r w:rsidRPr="00F77B75">
        <w:t>Naam:</w:t>
      </w:r>
      <w:r>
        <w:tab/>
      </w:r>
      <w:r w:rsidRPr="007171FB">
        <w:rPr>
          <w:i/>
          <w:highlight w:val="darkGray"/>
        </w:rPr>
        <w:t>[Naam van de gebruikersinstructie]</w:t>
      </w:r>
    </w:p>
    <w:p w14:paraId="56E41EDA" w14:textId="77777777" w:rsidR="004E1CC6" w:rsidRPr="007171FB" w:rsidRDefault="004E1CC6" w:rsidP="004E1CC6">
      <w:pPr>
        <w:tabs>
          <w:tab w:val="left" w:pos="2127"/>
        </w:tabs>
        <w:ind w:left="2127" w:hanging="2127"/>
        <w:rPr>
          <w:highlight w:val="darkGray"/>
        </w:rPr>
      </w:pPr>
      <w:r w:rsidRPr="00F77B75">
        <w:t>Doel</w:t>
      </w:r>
      <w:r>
        <w:t xml:space="preserve"> of o</w:t>
      </w:r>
      <w:r w:rsidRPr="00F77B75">
        <w:t>mschrijving:</w:t>
      </w:r>
      <w:r>
        <w:tab/>
      </w:r>
      <w:r w:rsidRPr="007171FB">
        <w:rPr>
          <w:i/>
          <w:highlight w:val="darkGray"/>
        </w:rPr>
        <w:t>[Doel of omschrijving van de gebruikersinstructie]</w:t>
      </w:r>
    </w:p>
    <w:p w14:paraId="08808291" w14:textId="77777777" w:rsidR="004E1CC6" w:rsidRPr="00F77B75" w:rsidRDefault="004E1CC6" w:rsidP="004E1CC6">
      <w:pPr>
        <w:tabs>
          <w:tab w:val="left" w:pos="2127"/>
        </w:tabs>
        <w:ind w:left="2127" w:hanging="2127"/>
      </w:pPr>
      <w:r w:rsidRPr="00F77B75">
        <w:t>Doelgroep:</w:t>
      </w:r>
      <w:r>
        <w:tab/>
      </w:r>
      <w:r w:rsidRPr="007171FB">
        <w:rPr>
          <w:i/>
          <w:highlight w:val="darkGray"/>
        </w:rPr>
        <w:t>[Voor wie is de gebruikersinstructie bedoeld?]</w:t>
      </w:r>
    </w:p>
    <w:p w14:paraId="451DA155" w14:textId="77777777" w:rsidR="004E1CC6" w:rsidRPr="00F77B75" w:rsidRDefault="004E1CC6" w:rsidP="004E1CC6">
      <w:pPr>
        <w:tabs>
          <w:tab w:val="left" w:pos="2127"/>
        </w:tabs>
        <w:ind w:left="2127" w:hanging="2127"/>
      </w:pPr>
      <w:r w:rsidRPr="00F77B75">
        <w:t>Auteur:</w:t>
      </w:r>
      <w:r>
        <w:tab/>
      </w:r>
      <w:r w:rsidRPr="007171FB">
        <w:rPr>
          <w:i/>
          <w:highlight w:val="darkGray"/>
        </w:rPr>
        <w:t>[Naam kandidaat]</w:t>
      </w:r>
    </w:p>
    <w:p w14:paraId="1CC31D9C" w14:textId="77777777" w:rsidR="004E1CC6" w:rsidRDefault="004E1CC6" w:rsidP="004E1CC6">
      <w:pPr>
        <w:tabs>
          <w:tab w:val="left" w:pos="1843"/>
        </w:tabs>
      </w:pPr>
    </w:p>
    <w:p w14:paraId="0453BA73" w14:textId="77777777" w:rsidR="004E1CC6" w:rsidRDefault="004E1CC6" w:rsidP="004E1CC6">
      <w:pPr>
        <w:tabs>
          <w:tab w:val="left" w:pos="1843"/>
        </w:tabs>
      </w:pPr>
    </w:p>
    <w:p w14:paraId="1B2479EA" w14:textId="77777777" w:rsidR="004E1CC6" w:rsidRPr="00F77B75" w:rsidRDefault="004E1CC6" w:rsidP="004E1CC6">
      <w:pPr>
        <w:pStyle w:val="Kop3"/>
      </w:pPr>
      <w:r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4E1CC6" w:rsidRPr="00F77B75" w14:paraId="711BBD59" w14:textId="77777777" w:rsidTr="00C00BE6">
        <w:tc>
          <w:tcPr>
            <w:tcW w:w="2265" w:type="dxa"/>
            <w:shd w:val="clear" w:color="auto" w:fill="CFE5DD" w:themeFill="accent5" w:themeFillTint="99"/>
          </w:tcPr>
          <w:p w14:paraId="6165B8F5" w14:textId="77777777" w:rsidR="004E1CC6" w:rsidRPr="00F77B75" w:rsidRDefault="004E1CC6" w:rsidP="00C00BE6">
            <w:pPr>
              <w:rPr>
                <w:b/>
              </w:rPr>
            </w:pPr>
            <w:r w:rsidRPr="00F77B75">
              <w:rPr>
                <w:b/>
              </w:rPr>
              <w:t>Datum</w:t>
            </w:r>
          </w:p>
        </w:tc>
        <w:tc>
          <w:tcPr>
            <w:tcW w:w="2266" w:type="dxa"/>
            <w:shd w:val="clear" w:color="auto" w:fill="CFE5DD" w:themeFill="accent5" w:themeFillTint="99"/>
          </w:tcPr>
          <w:p w14:paraId="16757CA0" w14:textId="77777777" w:rsidR="004E1CC6" w:rsidRPr="00F77B75" w:rsidRDefault="004E1CC6" w:rsidP="00C00BE6">
            <w:pPr>
              <w:rPr>
                <w:b/>
              </w:rPr>
            </w:pPr>
            <w:r w:rsidRPr="00F77B75">
              <w:rPr>
                <w:b/>
              </w:rPr>
              <w:t>Versie</w:t>
            </w:r>
          </w:p>
        </w:tc>
        <w:tc>
          <w:tcPr>
            <w:tcW w:w="2265" w:type="dxa"/>
            <w:shd w:val="clear" w:color="auto" w:fill="CFE5DD" w:themeFill="accent5" w:themeFillTint="99"/>
          </w:tcPr>
          <w:p w14:paraId="343AD600" w14:textId="77777777" w:rsidR="004E1CC6" w:rsidRPr="00F77B75" w:rsidRDefault="004E1CC6" w:rsidP="00C00BE6">
            <w:pPr>
              <w:rPr>
                <w:b/>
              </w:rPr>
            </w:pPr>
            <w:r w:rsidRPr="00F77B75">
              <w:rPr>
                <w:b/>
              </w:rPr>
              <w:t>Auteur</w:t>
            </w:r>
          </w:p>
        </w:tc>
        <w:tc>
          <w:tcPr>
            <w:tcW w:w="2266" w:type="dxa"/>
            <w:shd w:val="clear" w:color="auto" w:fill="CFE5DD" w:themeFill="accent5" w:themeFillTint="99"/>
          </w:tcPr>
          <w:p w14:paraId="5030899A" w14:textId="77777777" w:rsidR="004E1CC6" w:rsidRPr="00F77B75" w:rsidRDefault="004E1CC6" w:rsidP="00C00BE6">
            <w:pPr>
              <w:rPr>
                <w:b/>
              </w:rPr>
            </w:pPr>
            <w:r w:rsidRPr="00F77B75">
              <w:rPr>
                <w:b/>
              </w:rPr>
              <w:t>Aanpassing</w:t>
            </w:r>
          </w:p>
        </w:tc>
      </w:tr>
      <w:tr w:rsidR="004E1CC6" w:rsidRPr="00F77B75" w14:paraId="5C893F19" w14:textId="77777777" w:rsidTr="00C00BE6">
        <w:tc>
          <w:tcPr>
            <w:tcW w:w="2265" w:type="dxa"/>
          </w:tcPr>
          <w:p w14:paraId="503BE875" w14:textId="77777777" w:rsidR="004E1CC6" w:rsidRPr="007E667D" w:rsidRDefault="004E1CC6" w:rsidP="00C00BE6">
            <w:pPr>
              <w:rPr>
                <w:i/>
              </w:rPr>
            </w:pPr>
            <w:r w:rsidRPr="007171FB">
              <w:rPr>
                <w:i/>
                <w:highlight w:val="darkGray"/>
              </w:rPr>
              <w:t>[</w:t>
            </w:r>
            <w:r>
              <w:rPr>
                <w:i/>
                <w:highlight w:val="darkGray"/>
              </w:rPr>
              <w:t>H</w:t>
            </w:r>
            <w:r w:rsidRPr="007171FB">
              <w:rPr>
                <w:i/>
                <w:highlight w:val="darkGray"/>
              </w:rPr>
              <w:t>uidige datum]</w:t>
            </w:r>
          </w:p>
        </w:tc>
        <w:tc>
          <w:tcPr>
            <w:tcW w:w="2266" w:type="dxa"/>
          </w:tcPr>
          <w:p w14:paraId="2551A45A" w14:textId="77777777" w:rsidR="004E1CC6" w:rsidRPr="00F77B75" w:rsidRDefault="004E1CC6" w:rsidP="00C00BE6">
            <w:r>
              <w:t>1.0</w:t>
            </w:r>
          </w:p>
        </w:tc>
        <w:tc>
          <w:tcPr>
            <w:tcW w:w="2265" w:type="dxa"/>
          </w:tcPr>
          <w:p w14:paraId="481ACDFD" w14:textId="77777777" w:rsidR="004E1CC6" w:rsidRPr="00F77B75" w:rsidRDefault="004E1CC6" w:rsidP="00C00BE6">
            <w:r w:rsidRPr="007171FB">
              <w:rPr>
                <w:i/>
                <w:highlight w:val="darkGray"/>
              </w:rPr>
              <w:t>[Naam kandidaat]</w:t>
            </w:r>
          </w:p>
        </w:tc>
        <w:tc>
          <w:tcPr>
            <w:tcW w:w="2266" w:type="dxa"/>
          </w:tcPr>
          <w:p w14:paraId="475D2CB7" w14:textId="77777777" w:rsidR="004E1CC6" w:rsidRPr="00F77B75" w:rsidRDefault="004E1CC6" w:rsidP="00C00BE6">
            <w:r>
              <w:t>Eerste versie</w:t>
            </w:r>
          </w:p>
        </w:tc>
      </w:tr>
      <w:tr w:rsidR="004E1CC6" w:rsidRPr="00F77B75" w14:paraId="11B155F2" w14:textId="77777777" w:rsidTr="00C00BE6">
        <w:tc>
          <w:tcPr>
            <w:tcW w:w="2265" w:type="dxa"/>
          </w:tcPr>
          <w:p w14:paraId="18467B06" w14:textId="77777777" w:rsidR="004E1CC6" w:rsidRPr="00F77B75" w:rsidRDefault="004E1CC6" w:rsidP="00C00BE6"/>
        </w:tc>
        <w:tc>
          <w:tcPr>
            <w:tcW w:w="2266" w:type="dxa"/>
          </w:tcPr>
          <w:p w14:paraId="62EA5FF5" w14:textId="77777777" w:rsidR="004E1CC6" w:rsidRPr="00F77B75" w:rsidRDefault="004E1CC6" w:rsidP="00C00BE6"/>
        </w:tc>
        <w:tc>
          <w:tcPr>
            <w:tcW w:w="2265" w:type="dxa"/>
          </w:tcPr>
          <w:p w14:paraId="54701E7B" w14:textId="77777777" w:rsidR="004E1CC6" w:rsidRPr="00F77B75" w:rsidRDefault="004E1CC6" w:rsidP="00C00BE6"/>
        </w:tc>
        <w:tc>
          <w:tcPr>
            <w:tcW w:w="2266" w:type="dxa"/>
          </w:tcPr>
          <w:p w14:paraId="6C4E44C6" w14:textId="77777777" w:rsidR="004E1CC6" w:rsidRPr="00F77B75" w:rsidRDefault="004E1CC6" w:rsidP="00C00BE6"/>
        </w:tc>
      </w:tr>
      <w:tr w:rsidR="004E1CC6" w:rsidRPr="00F77B75" w14:paraId="0A971873" w14:textId="77777777" w:rsidTr="00C00BE6">
        <w:tc>
          <w:tcPr>
            <w:tcW w:w="2265" w:type="dxa"/>
          </w:tcPr>
          <w:p w14:paraId="5B3ADBAF" w14:textId="77777777" w:rsidR="004E1CC6" w:rsidRPr="00F77B75" w:rsidRDefault="004E1CC6" w:rsidP="00C00BE6"/>
        </w:tc>
        <w:tc>
          <w:tcPr>
            <w:tcW w:w="2266" w:type="dxa"/>
          </w:tcPr>
          <w:p w14:paraId="7C0AC04E" w14:textId="77777777" w:rsidR="004E1CC6" w:rsidRPr="00F77B75" w:rsidRDefault="004E1CC6" w:rsidP="00C00BE6"/>
        </w:tc>
        <w:tc>
          <w:tcPr>
            <w:tcW w:w="2265" w:type="dxa"/>
          </w:tcPr>
          <w:p w14:paraId="43807A94" w14:textId="77777777" w:rsidR="004E1CC6" w:rsidRPr="00F77B75" w:rsidRDefault="004E1CC6" w:rsidP="00C00BE6"/>
        </w:tc>
        <w:tc>
          <w:tcPr>
            <w:tcW w:w="2266" w:type="dxa"/>
          </w:tcPr>
          <w:p w14:paraId="32EB5E8D" w14:textId="77777777" w:rsidR="004E1CC6" w:rsidRPr="00F77B75" w:rsidRDefault="004E1CC6" w:rsidP="00C00BE6"/>
        </w:tc>
      </w:tr>
    </w:tbl>
    <w:p w14:paraId="6191A35B" w14:textId="77777777" w:rsidR="004E1CC6" w:rsidRDefault="004E1CC6" w:rsidP="004E1CC6"/>
    <w:p w14:paraId="2B34C103" w14:textId="77777777" w:rsidR="004E1CC6" w:rsidRPr="006B7589" w:rsidRDefault="004E1CC6" w:rsidP="004E1CC6"/>
    <w:p w14:paraId="4D8DB505" w14:textId="77777777" w:rsidR="00E715B5" w:rsidRPr="007F6868" w:rsidRDefault="00E715B5" w:rsidP="004E1CC6">
      <w:pPr>
        <w:pStyle w:val="Kop2"/>
      </w:pPr>
    </w:p>
    <w:sectPr w:rsidR="00E715B5" w:rsidRPr="007F6868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F7C0" w14:textId="77777777" w:rsidR="004E1CC6" w:rsidRDefault="004E1CC6" w:rsidP="00910A2E">
      <w:pPr>
        <w:spacing w:line="240" w:lineRule="auto"/>
      </w:pPr>
      <w:r>
        <w:separator/>
      </w:r>
    </w:p>
  </w:endnote>
  <w:endnote w:type="continuationSeparator" w:id="0">
    <w:p w14:paraId="495B3A33" w14:textId="77777777" w:rsidR="004E1CC6" w:rsidRDefault="004E1CC6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F467" w14:textId="6C2D008F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60DA10E4" wp14:editId="28C6E1DB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1CC6">
      <w:t xml:space="preserve">           </w:t>
    </w:r>
    <w:r w:rsidR="004E1CC6" w:rsidRPr="34F2AB10">
      <w:rPr>
        <w:szCs w:val="16"/>
      </w:rPr>
      <w:t>Bijlage 2.1 Sjabloon Gebruikersinstructie</w:t>
    </w:r>
    <w:r w:rsidR="00D40CFA">
      <w:rPr>
        <w:szCs w:val="16"/>
      </w:rPr>
      <w:t xml:space="preserve"> - </w:t>
    </w:r>
    <w:r w:rsidR="004E1CC6" w:rsidRPr="34F2AB10">
      <w:rPr>
        <w:szCs w:val="16"/>
      </w:rPr>
      <w:t>EX_IT20</w:t>
    </w:r>
    <w:r w:rsidR="00D40CFA">
      <w:rPr>
        <w:szCs w:val="16"/>
      </w:rPr>
      <w:t>_EP4_B1-K1_2A3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5137" w14:textId="77777777" w:rsidR="004E1CC6" w:rsidRDefault="004E1CC6" w:rsidP="00910A2E">
      <w:pPr>
        <w:spacing w:line="240" w:lineRule="auto"/>
      </w:pPr>
      <w:r>
        <w:separator/>
      </w:r>
    </w:p>
  </w:footnote>
  <w:footnote w:type="continuationSeparator" w:id="0">
    <w:p w14:paraId="2BCFA48F" w14:textId="77777777" w:rsidR="004E1CC6" w:rsidRDefault="004E1CC6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648635">
    <w:abstractNumId w:val="3"/>
  </w:num>
  <w:num w:numId="2" w16cid:durableId="1699967029">
    <w:abstractNumId w:val="37"/>
  </w:num>
  <w:num w:numId="3" w16cid:durableId="2122651357">
    <w:abstractNumId w:val="5"/>
  </w:num>
  <w:num w:numId="4" w16cid:durableId="417100364">
    <w:abstractNumId w:val="39"/>
  </w:num>
  <w:num w:numId="5" w16cid:durableId="103959885">
    <w:abstractNumId w:val="15"/>
  </w:num>
  <w:num w:numId="6" w16cid:durableId="1869098752">
    <w:abstractNumId w:val="36"/>
  </w:num>
  <w:num w:numId="7" w16cid:durableId="1766271111">
    <w:abstractNumId w:val="0"/>
  </w:num>
  <w:num w:numId="8" w16cid:durableId="1502112982">
    <w:abstractNumId w:val="42"/>
  </w:num>
  <w:num w:numId="9" w16cid:durableId="467553865">
    <w:abstractNumId w:val="22"/>
  </w:num>
  <w:num w:numId="10" w16cid:durableId="254244841">
    <w:abstractNumId w:val="30"/>
  </w:num>
  <w:num w:numId="11" w16cid:durableId="2072381451">
    <w:abstractNumId w:val="32"/>
  </w:num>
  <w:num w:numId="12" w16cid:durableId="1465998050">
    <w:abstractNumId w:val="14"/>
  </w:num>
  <w:num w:numId="13" w16cid:durableId="806165303">
    <w:abstractNumId w:val="31"/>
  </w:num>
  <w:num w:numId="14" w16cid:durableId="117069810">
    <w:abstractNumId w:val="24"/>
  </w:num>
  <w:num w:numId="15" w16cid:durableId="693464872">
    <w:abstractNumId w:val="12"/>
  </w:num>
  <w:num w:numId="16" w16cid:durableId="1283614612">
    <w:abstractNumId w:val="1"/>
  </w:num>
  <w:num w:numId="17" w16cid:durableId="1469087513">
    <w:abstractNumId w:val="20"/>
  </w:num>
  <w:num w:numId="18" w16cid:durableId="1330404839">
    <w:abstractNumId w:val="4"/>
  </w:num>
  <w:num w:numId="19" w16cid:durableId="897975997">
    <w:abstractNumId w:val="44"/>
  </w:num>
  <w:num w:numId="20" w16cid:durableId="1570530677">
    <w:abstractNumId w:val="27"/>
  </w:num>
  <w:num w:numId="21" w16cid:durableId="1958557176">
    <w:abstractNumId w:val="43"/>
  </w:num>
  <w:num w:numId="22" w16cid:durableId="2040622982">
    <w:abstractNumId w:val="35"/>
  </w:num>
  <w:num w:numId="23" w16cid:durableId="1980912978">
    <w:abstractNumId w:val="29"/>
  </w:num>
  <w:num w:numId="24" w16cid:durableId="1256859514">
    <w:abstractNumId w:val="28"/>
  </w:num>
  <w:num w:numId="25" w16cid:durableId="1091467111">
    <w:abstractNumId w:val="25"/>
  </w:num>
  <w:num w:numId="26" w16cid:durableId="313225190">
    <w:abstractNumId w:val="16"/>
  </w:num>
  <w:num w:numId="27" w16cid:durableId="1401292656">
    <w:abstractNumId w:val="6"/>
  </w:num>
  <w:num w:numId="28" w16cid:durableId="1435859893">
    <w:abstractNumId w:val="2"/>
  </w:num>
  <w:num w:numId="29" w16cid:durableId="1660696452">
    <w:abstractNumId w:val="33"/>
  </w:num>
  <w:num w:numId="30" w16cid:durableId="1046489015">
    <w:abstractNumId w:val="21"/>
  </w:num>
  <w:num w:numId="31" w16cid:durableId="1088428254">
    <w:abstractNumId w:val="8"/>
  </w:num>
  <w:num w:numId="32" w16cid:durableId="1931811331">
    <w:abstractNumId w:val="10"/>
  </w:num>
  <w:num w:numId="33" w16cid:durableId="374155963">
    <w:abstractNumId w:val="38"/>
  </w:num>
  <w:num w:numId="34" w16cid:durableId="1070229274">
    <w:abstractNumId w:val="34"/>
  </w:num>
  <w:num w:numId="35" w16cid:durableId="883323024">
    <w:abstractNumId w:val="11"/>
  </w:num>
  <w:num w:numId="36" w16cid:durableId="72315527">
    <w:abstractNumId w:val="17"/>
  </w:num>
  <w:num w:numId="37" w16cid:durableId="2097512172">
    <w:abstractNumId w:val="23"/>
  </w:num>
  <w:num w:numId="38" w16cid:durableId="1335841787">
    <w:abstractNumId w:val="26"/>
  </w:num>
  <w:num w:numId="39" w16cid:durableId="1155226417">
    <w:abstractNumId w:val="7"/>
  </w:num>
  <w:num w:numId="40" w16cid:durableId="1129393204">
    <w:abstractNumId w:val="40"/>
  </w:num>
  <w:num w:numId="41" w16cid:durableId="1350989920">
    <w:abstractNumId w:val="41"/>
  </w:num>
  <w:num w:numId="42" w16cid:durableId="1005942413">
    <w:abstractNumId w:val="19"/>
  </w:num>
  <w:num w:numId="43" w16cid:durableId="1293899707">
    <w:abstractNumId w:val="18"/>
  </w:num>
  <w:num w:numId="44" w16cid:durableId="1029795217">
    <w:abstractNumId w:val="13"/>
  </w:num>
  <w:num w:numId="45" w16cid:durableId="735783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6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1DF7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4E1CC6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474C7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0CFA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7F192E4"/>
  <w15:chartTrackingRefBased/>
  <w15:docId w15:val="{025F15BF-DA4E-4E3A-BF12-5BF54AFC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purl.org/dc/terms/"/>
    <ds:schemaRef ds:uri="http://www.w3.org/XML/1998/namespace"/>
    <ds:schemaRef ds:uri="http://schemas.microsoft.com/office/2006/documentManagement/types"/>
    <ds:schemaRef ds:uri="f727df04-93ba-4323-ac4e-e4cf5a7715c9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35c6331a-2a23-464e-9aa5-03df216f8e9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74BD2-963E-42CA-A9DC-74BF77D80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5</cp:revision>
  <dcterms:created xsi:type="dcterms:W3CDTF">2022-03-25T13:52:00Z</dcterms:created>
  <dcterms:modified xsi:type="dcterms:W3CDTF">2023-08-18T11:44:00Z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2022-03-25T13:52:20Z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623866bf-14c1-407e-8067-179e109b8f3e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