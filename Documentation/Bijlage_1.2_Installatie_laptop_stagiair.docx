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014C" w14:textId="77777777" w:rsidR="00295F87" w:rsidRDefault="00295F87" w:rsidP="00295F87">
      <w:pPr>
        <w:pStyle w:val="Heading1"/>
      </w:pPr>
      <w:r>
        <w:t>Bijlage 1.2 Installatie laptop stagiair</w:t>
      </w:r>
    </w:p>
    <w:p w14:paraId="3767012A" w14:textId="77777777" w:rsidR="000165B7" w:rsidRPr="00163A28" w:rsidRDefault="000165B7" w:rsidP="000165B7">
      <w:pPr>
        <w:pStyle w:val="Heading4"/>
        <w:rPr>
          <w:b/>
        </w:r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2122"/>
        <w:gridCol w:w="4056"/>
        <w:gridCol w:w="1475"/>
        <w:gridCol w:w="1409"/>
      </w:tblGrid>
      <w:tr w:rsidR="000165B7" w:rsidRPr="00163A28" w14:paraId="321A048B" w14:textId="77777777" w:rsidTr="0019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FFFFFF" w:themeColor="background1"/>
            </w:tcBorders>
          </w:tcPr>
          <w:p w14:paraId="05A46866" w14:textId="77777777" w:rsidR="000165B7" w:rsidRPr="00163A28" w:rsidRDefault="000165B7" w:rsidP="00715393">
            <w:pPr>
              <w:rPr>
                <w:b/>
              </w:rPr>
            </w:pPr>
            <w:r w:rsidRPr="00163A28">
              <w:rPr>
                <w:b/>
              </w:rPr>
              <w:t xml:space="preserve">Geïnstalleerde </w:t>
            </w:r>
            <w:r>
              <w:rPr>
                <w:b/>
              </w:rPr>
              <w:t>applicaties</w:t>
            </w:r>
          </w:p>
        </w:tc>
        <w:tc>
          <w:tcPr>
            <w:tcW w:w="4056" w:type="dxa"/>
            <w:tcBorders>
              <w:left w:val="single" w:sz="4" w:space="0" w:color="FFFFFF" w:themeColor="background1"/>
            </w:tcBorders>
          </w:tcPr>
          <w:p w14:paraId="0F45D71E" w14:textId="77777777" w:rsidR="000165B7" w:rsidRPr="00163A28" w:rsidRDefault="000165B7" w:rsidP="00715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3A28">
              <w:rPr>
                <w:b/>
              </w:rPr>
              <w:t>Configuratie van de software</w:t>
            </w:r>
          </w:p>
        </w:tc>
        <w:tc>
          <w:tcPr>
            <w:tcW w:w="1475" w:type="dxa"/>
          </w:tcPr>
          <w:p w14:paraId="055A4702" w14:textId="77777777" w:rsidR="000165B7" w:rsidRPr="00163A28" w:rsidRDefault="000165B7" w:rsidP="00715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09" w:type="dxa"/>
          </w:tcPr>
          <w:p w14:paraId="7362D889" w14:textId="77777777" w:rsidR="000165B7" w:rsidRDefault="000165B7" w:rsidP="00715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165B7" w:rsidRPr="00163A28" w14:paraId="4C079BB0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D1D3E" w14:textId="22F634C3" w:rsidR="000165B7" w:rsidRPr="00163A28" w:rsidRDefault="00AF6215" w:rsidP="00715393">
            <w:pPr>
              <w:rPr>
                <w:b/>
              </w:rPr>
            </w:pPr>
            <w:r>
              <w:rPr>
                <w:b/>
              </w:rPr>
              <w:t>Google Chrome</w:t>
            </w:r>
          </w:p>
        </w:tc>
        <w:tc>
          <w:tcPr>
            <w:tcW w:w="4056" w:type="dxa"/>
          </w:tcPr>
          <w:p w14:paraId="7CC797B4" w14:textId="2CE2BD95" w:rsidR="000165B7" w:rsidRPr="00163A28" w:rsidRDefault="00AF6215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 124.0.6367.79</w:t>
            </w:r>
          </w:p>
        </w:tc>
        <w:tc>
          <w:tcPr>
            <w:tcW w:w="1475" w:type="dxa"/>
          </w:tcPr>
          <w:p w14:paraId="1013DFD6" w14:textId="259D561B" w:rsidR="000165B7" w:rsidRPr="00163A28" w:rsidRDefault="00AF6215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64 Bit</w:t>
            </w:r>
          </w:p>
        </w:tc>
        <w:tc>
          <w:tcPr>
            <w:tcW w:w="1409" w:type="dxa"/>
          </w:tcPr>
          <w:p w14:paraId="657EC991" w14:textId="46C71E1F" w:rsidR="000165B7" w:rsidRDefault="005B0691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Auto Update</w:t>
            </w:r>
          </w:p>
        </w:tc>
      </w:tr>
      <w:tr w:rsidR="000165B7" w:rsidRPr="00163A28" w14:paraId="646F987E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EC8AE0" w14:textId="00701AC2" w:rsidR="000165B7" w:rsidRPr="00163A28" w:rsidRDefault="00AF6215" w:rsidP="00715393">
            <w:pPr>
              <w:rPr>
                <w:b/>
              </w:rPr>
            </w:pPr>
            <w:r>
              <w:rPr>
                <w:b/>
              </w:rPr>
              <w:t>Firefox</w:t>
            </w:r>
          </w:p>
        </w:tc>
        <w:tc>
          <w:tcPr>
            <w:tcW w:w="4056" w:type="dxa"/>
          </w:tcPr>
          <w:p w14:paraId="3F988858" w14:textId="43268102" w:rsidR="000165B7" w:rsidRPr="00163A28" w:rsidRDefault="00AF6215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 125.0.2</w:t>
            </w:r>
          </w:p>
        </w:tc>
        <w:tc>
          <w:tcPr>
            <w:tcW w:w="1475" w:type="dxa"/>
          </w:tcPr>
          <w:p w14:paraId="59B3710F" w14:textId="3429ACB0" w:rsidR="000165B7" w:rsidRPr="00163A28" w:rsidRDefault="00AF6215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64 Bit</w:t>
            </w:r>
          </w:p>
        </w:tc>
        <w:tc>
          <w:tcPr>
            <w:tcW w:w="1409" w:type="dxa"/>
          </w:tcPr>
          <w:p w14:paraId="5405252A" w14:textId="1D6DC5FE" w:rsidR="000165B7" w:rsidRDefault="005B0691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Auto Update</w:t>
            </w:r>
          </w:p>
        </w:tc>
      </w:tr>
      <w:tr w:rsidR="000165B7" w14:paraId="35AAA328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A0A9E" w14:textId="1249848C" w:rsidR="000165B7" w:rsidRDefault="00AF6215" w:rsidP="00715393">
            <w:r>
              <w:t>7Zip</w:t>
            </w:r>
          </w:p>
        </w:tc>
        <w:tc>
          <w:tcPr>
            <w:tcW w:w="4056" w:type="dxa"/>
          </w:tcPr>
          <w:p w14:paraId="55B61801" w14:textId="3AE8385A" w:rsidR="000165B7" w:rsidRDefault="00AF6215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19</w:t>
            </w:r>
          </w:p>
        </w:tc>
        <w:tc>
          <w:tcPr>
            <w:tcW w:w="1475" w:type="dxa"/>
          </w:tcPr>
          <w:p w14:paraId="45C3B894" w14:textId="31E73F7E" w:rsidR="000165B7" w:rsidRPr="00163A28" w:rsidRDefault="00AF6215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64 Bit</w:t>
            </w:r>
          </w:p>
        </w:tc>
        <w:tc>
          <w:tcPr>
            <w:tcW w:w="1409" w:type="dxa"/>
          </w:tcPr>
          <w:p w14:paraId="008CD3EC" w14:textId="12967776" w:rsidR="000165B7" w:rsidRDefault="005B0691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Manual Update</w:t>
            </w:r>
          </w:p>
        </w:tc>
      </w:tr>
      <w:tr w:rsidR="000165B7" w14:paraId="4509EF13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4205A1" w14:textId="271D1F54" w:rsidR="000165B7" w:rsidRDefault="00AF6215" w:rsidP="00715393">
            <w:proofErr w:type="spellStart"/>
            <w:r>
              <w:t>Notepad</w:t>
            </w:r>
            <w:proofErr w:type="spellEnd"/>
            <w:r>
              <w:t xml:space="preserve"> ++</w:t>
            </w:r>
          </w:p>
        </w:tc>
        <w:tc>
          <w:tcPr>
            <w:tcW w:w="4056" w:type="dxa"/>
          </w:tcPr>
          <w:p w14:paraId="75DEDD75" w14:textId="1978F491" w:rsidR="000165B7" w:rsidRDefault="00AF6215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 8.6.5</w:t>
            </w:r>
          </w:p>
        </w:tc>
        <w:tc>
          <w:tcPr>
            <w:tcW w:w="1475" w:type="dxa"/>
          </w:tcPr>
          <w:p w14:paraId="01E2C7F8" w14:textId="2F07C51A" w:rsidR="000165B7" w:rsidRPr="00163A28" w:rsidRDefault="00AF6215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64 Bit</w:t>
            </w:r>
          </w:p>
        </w:tc>
        <w:tc>
          <w:tcPr>
            <w:tcW w:w="1409" w:type="dxa"/>
          </w:tcPr>
          <w:p w14:paraId="741E2F4F" w14:textId="4B51FDC5" w:rsidR="000165B7" w:rsidRDefault="005B0691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Auto Update</w:t>
            </w:r>
          </w:p>
        </w:tc>
      </w:tr>
      <w:tr w:rsidR="000165B7" w14:paraId="2E644A0E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2582BF" w14:textId="42DAD99A" w:rsidR="000165B7" w:rsidRDefault="00726A3E" w:rsidP="00715393">
            <w:r>
              <w:t>Teamviewer</w:t>
            </w:r>
          </w:p>
        </w:tc>
        <w:tc>
          <w:tcPr>
            <w:tcW w:w="4056" w:type="dxa"/>
          </w:tcPr>
          <w:p w14:paraId="1F15A0DF" w14:textId="5BAA3B83" w:rsidR="000165B7" w:rsidRDefault="00726A3E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 15.22.3, Voor nu gratis licentie, Up te graden naar </w:t>
            </w:r>
            <w:proofErr w:type="spellStart"/>
            <w:r>
              <w:t>bedrijfs</w:t>
            </w:r>
            <w:proofErr w:type="spellEnd"/>
            <w:r>
              <w:t xml:space="preserve"> licentie. Ingesteld om op te starten met </w:t>
            </w:r>
            <w:proofErr w:type="spellStart"/>
            <w:r>
              <w:t>windows</w:t>
            </w:r>
            <w:proofErr w:type="spellEnd"/>
            <w:r>
              <w:t>.</w:t>
            </w:r>
          </w:p>
        </w:tc>
        <w:tc>
          <w:tcPr>
            <w:tcW w:w="1475" w:type="dxa"/>
          </w:tcPr>
          <w:p w14:paraId="1BC9496E" w14:textId="36251C95" w:rsidR="000165B7" w:rsidRPr="00163A28" w:rsidRDefault="00726A3E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64 Bit</w:t>
            </w:r>
          </w:p>
        </w:tc>
        <w:tc>
          <w:tcPr>
            <w:tcW w:w="1409" w:type="dxa"/>
          </w:tcPr>
          <w:p w14:paraId="1412C034" w14:textId="168B0A49" w:rsidR="000165B7" w:rsidRDefault="005B0691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Manual Update</w:t>
            </w:r>
          </w:p>
        </w:tc>
      </w:tr>
      <w:tr w:rsidR="00726A3E" w14:paraId="05C1952F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EA620" w14:textId="71ECB232" w:rsidR="00726A3E" w:rsidRDefault="00726A3E" w:rsidP="00715393">
            <w:proofErr w:type="spellStart"/>
            <w:r>
              <w:t>TotalAV</w:t>
            </w:r>
            <w:proofErr w:type="spellEnd"/>
          </w:p>
        </w:tc>
        <w:tc>
          <w:tcPr>
            <w:tcW w:w="4056" w:type="dxa"/>
          </w:tcPr>
          <w:p w14:paraId="2B37C443" w14:textId="1C633EE7" w:rsidR="00726A3E" w:rsidRDefault="00726A3E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4A7867">
              <w:t xml:space="preserve"> 5.15.69.0 Licentie moet nog geactiveerd worden</w:t>
            </w:r>
          </w:p>
        </w:tc>
        <w:tc>
          <w:tcPr>
            <w:tcW w:w="1475" w:type="dxa"/>
          </w:tcPr>
          <w:p w14:paraId="1570FF61" w14:textId="49417F91" w:rsidR="00726A3E" w:rsidRDefault="00F53A3F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64 Bit</w:t>
            </w:r>
          </w:p>
        </w:tc>
        <w:tc>
          <w:tcPr>
            <w:tcW w:w="1409" w:type="dxa"/>
          </w:tcPr>
          <w:p w14:paraId="2B01F931" w14:textId="2BFE26F2" w:rsidR="00726A3E" w:rsidRDefault="004A7867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Manual Update</w:t>
            </w:r>
          </w:p>
        </w:tc>
      </w:tr>
      <w:tr w:rsidR="00F53A3F" w14:paraId="667FEFB6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6F6210" w14:textId="0D722C0D" w:rsidR="00F53A3F" w:rsidRDefault="00F53A3F" w:rsidP="00715393">
            <w:r>
              <w:t>Office 2019</w:t>
            </w:r>
          </w:p>
        </w:tc>
        <w:tc>
          <w:tcPr>
            <w:tcW w:w="4056" w:type="dxa"/>
          </w:tcPr>
          <w:p w14:paraId="2611BA8F" w14:textId="08288E22" w:rsidR="00F53A3F" w:rsidRDefault="00F53A3F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Word, </w:t>
            </w:r>
            <w:proofErr w:type="spellStart"/>
            <w:r>
              <w:t>Powerpoint</w:t>
            </w:r>
            <w:proofErr w:type="spellEnd"/>
            <w:r>
              <w:t>, Access, Excel</w:t>
            </w:r>
          </w:p>
        </w:tc>
        <w:tc>
          <w:tcPr>
            <w:tcW w:w="1475" w:type="dxa"/>
          </w:tcPr>
          <w:p w14:paraId="112EC303" w14:textId="77777777" w:rsidR="00F53A3F" w:rsidRDefault="00F53A3F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09" w:type="dxa"/>
          </w:tcPr>
          <w:p w14:paraId="49FC135F" w14:textId="1C0414A5" w:rsidR="00F53A3F" w:rsidRDefault="004A7867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Manual Update</w:t>
            </w:r>
          </w:p>
        </w:tc>
      </w:tr>
    </w:tbl>
    <w:p w14:paraId="5879D9A5" w14:textId="77777777" w:rsidR="000165B7" w:rsidRDefault="000165B7" w:rsidP="000165B7"/>
    <w:tbl>
      <w:tblPr>
        <w:tblStyle w:val="SPLVeldnamendonkerpaars-1ekolomentotaalrijgroen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165B7" w14:paraId="60D6C311" w14:textId="77777777" w:rsidTr="001D4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59F719F" w14:textId="77777777" w:rsidR="000165B7" w:rsidRPr="00AC3DB8" w:rsidRDefault="000165B7" w:rsidP="00715393">
            <w:pPr>
              <w:rPr>
                <w:b/>
              </w:rPr>
            </w:pPr>
            <w:r>
              <w:rPr>
                <w:b/>
              </w:rPr>
              <w:t>Beveiliging</w:t>
            </w:r>
          </w:p>
        </w:tc>
      </w:tr>
      <w:tr w:rsidR="000165B7" w14:paraId="4E2B7F6F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A064901" w14:textId="29DD7F5A" w:rsidR="000165B7" w:rsidRDefault="004A7867" w:rsidP="00715393">
            <w:proofErr w:type="spellStart"/>
            <w:r>
              <w:t>TotalAV</w:t>
            </w:r>
            <w:proofErr w:type="spellEnd"/>
            <w:r>
              <w:t xml:space="preserve"> voor virusscanner, nog geen licentie, </w:t>
            </w:r>
            <w:proofErr w:type="spellStart"/>
            <w:r>
              <w:t>realtime</w:t>
            </w:r>
            <w:proofErr w:type="spellEnd"/>
            <w:r>
              <w:t xml:space="preserve"> bescherming staat uit!</w:t>
            </w:r>
          </w:p>
        </w:tc>
      </w:tr>
      <w:tr w:rsidR="000165B7" w14:paraId="11F5AD20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5C49785" w14:textId="5DC113B4" w:rsidR="000165B7" w:rsidRDefault="004A7867" w:rsidP="00715393">
            <w:r>
              <w:t xml:space="preserve">Windows </w:t>
            </w:r>
            <w:proofErr w:type="spellStart"/>
            <w:r>
              <w:t>Defender</w:t>
            </w:r>
            <w:proofErr w:type="spellEnd"/>
            <w:r>
              <w:t xml:space="preserve"> firewall staat aan</w:t>
            </w:r>
          </w:p>
        </w:tc>
      </w:tr>
      <w:tr w:rsidR="000165B7" w14:paraId="169332BE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18FF5601" w14:textId="77777777" w:rsidR="000165B7" w:rsidRDefault="000165B7" w:rsidP="00715393"/>
        </w:tc>
      </w:tr>
      <w:tr w:rsidR="000165B7" w14:paraId="49137E6E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80E565A" w14:textId="77777777" w:rsidR="000165B7" w:rsidRDefault="000165B7" w:rsidP="00715393"/>
        </w:tc>
      </w:tr>
    </w:tbl>
    <w:p w14:paraId="0BE62399" w14:textId="77777777" w:rsidR="000165B7" w:rsidRDefault="000165B7" w:rsidP="000165B7"/>
    <w:p w14:paraId="16F04BB3" w14:textId="77777777" w:rsidR="000165B7" w:rsidRDefault="000165B7" w:rsidP="000165B7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65B7" w:rsidRPr="00163A28" w14:paraId="35D7FA70" w14:textId="77777777" w:rsidTr="001D4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94BE76" w14:textId="77777777" w:rsidR="000165B7" w:rsidRPr="00163A28" w:rsidRDefault="000165B7" w:rsidP="00715393">
            <w:pPr>
              <w:rPr>
                <w:b/>
              </w:rPr>
            </w:pPr>
            <w:r>
              <w:rPr>
                <w:b/>
              </w:rPr>
              <w:t>Uitgevoerde testen</w:t>
            </w:r>
          </w:p>
        </w:tc>
        <w:tc>
          <w:tcPr>
            <w:tcW w:w="4531" w:type="dxa"/>
          </w:tcPr>
          <w:p w14:paraId="345B83B1" w14:textId="77777777" w:rsidR="000165B7" w:rsidRPr="00163A28" w:rsidRDefault="000165B7" w:rsidP="00715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Resultaten van de testen</w:t>
            </w:r>
          </w:p>
        </w:tc>
      </w:tr>
      <w:tr w:rsidR="000165B7" w:rsidRPr="00163A28" w14:paraId="1042F83A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AF6C0F" w14:textId="6A1B8A5F" w:rsidR="000165B7" w:rsidRPr="00163A28" w:rsidRDefault="004A7867" w:rsidP="00715393">
            <w:pPr>
              <w:rPr>
                <w:b/>
              </w:rPr>
            </w:pPr>
            <w:r>
              <w:rPr>
                <w:b/>
              </w:rPr>
              <w:t xml:space="preserve">Office </w:t>
            </w:r>
            <w:proofErr w:type="spellStart"/>
            <w:r>
              <w:rPr>
                <w:b/>
              </w:rPr>
              <w:t>Install</w:t>
            </w:r>
            <w:proofErr w:type="spellEnd"/>
            <w:r>
              <w:rPr>
                <w:b/>
              </w:rPr>
              <w:t xml:space="preserve"> Uitgevoerd</w:t>
            </w:r>
          </w:p>
        </w:tc>
        <w:tc>
          <w:tcPr>
            <w:tcW w:w="4531" w:type="dxa"/>
          </w:tcPr>
          <w:p w14:paraId="19D15F55" w14:textId="7F8C7192" w:rsidR="000165B7" w:rsidRPr="00163A28" w:rsidRDefault="004A7867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Office is </w:t>
            </w:r>
            <w:proofErr w:type="spellStart"/>
            <w:r>
              <w:rPr>
                <w:b/>
              </w:rPr>
              <w:t>geinstalleerd</w:t>
            </w:r>
            <w:proofErr w:type="spellEnd"/>
            <w:r>
              <w:rPr>
                <w:b/>
              </w:rPr>
              <w:t xml:space="preserve"> volgens </w:t>
            </w:r>
            <w:proofErr w:type="spellStart"/>
            <w:r>
              <w:rPr>
                <w:b/>
              </w:rPr>
              <w:t>config</w:t>
            </w:r>
            <w:proofErr w:type="spellEnd"/>
          </w:p>
        </w:tc>
      </w:tr>
      <w:tr w:rsidR="000165B7" w:rsidRPr="00163A28" w14:paraId="23FC71B6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399352" w14:textId="634C4C38" w:rsidR="000165B7" w:rsidRPr="00163A28" w:rsidRDefault="004A7867" w:rsidP="00715393">
            <w:pPr>
              <w:rPr>
                <w:b/>
              </w:rPr>
            </w:pPr>
            <w:proofErr w:type="spellStart"/>
            <w:r>
              <w:rPr>
                <w:b/>
              </w:rPr>
              <w:t>TotalAV</w:t>
            </w:r>
            <w:proofErr w:type="spellEnd"/>
            <w:r>
              <w:rPr>
                <w:b/>
              </w:rPr>
              <w:t xml:space="preserve"> geopend</w:t>
            </w:r>
          </w:p>
        </w:tc>
        <w:tc>
          <w:tcPr>
            <w:tcW w:w="4531" w:type="dxa"/>
          </w:tcPr>
          <w:p w14:paraId="5FD5B137" w14:textId="6CA26BB8" w:rsidR="000165B7" w:rsidRPr="00163A28" w:rsidRDefault="004A7867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Geen goede bescherming zonder licentie</w:t>
            </w:r>
          </w:p>
        </w:tc>
      </w:tr>
      <w:tr w:rsidR="000165B7" w14:paraId="613B2693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A307B8" w14:textId="77777777" w:rsidR="000165B7" w:rsidRDefault="000165B7" w:rsidP="00715393"/>
        </w:tc>
        <w:tc>
          <w:tcPr>
            <w:tcW w:w="4531" w:type="dxa"/>
          </w:tcPr>
          <w:p w14:paraId="576BE4F3" w14:textId="77777777" w:rsidR="000165B7" w:rsidRDefault="000165B7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5B7" w14:paraId="2C6E9B52" w14:textId="77777777" w:rsidTr="001D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43CF9D" w14:textId="77777777" w:rsidR="000165B7" w:rsidRDefault="000165B7" w:rsidP="00715393"/>
        </w:tc>
        <w:tc>
          <w:tcPr>
            <w:tcW w:w="4531" w:type="dxa"/>
          </w:tcPr>
          <w:p w14:paraId="05807755" w14:textId="77777777" w:rsidR="000165B7" w:rsidRDefault="000165B7" w:rsidP="007153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65B7" w14:paraId="686BA0FC" w14:textId="77777777" w:rsidTr="001D4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96F68" w14:textId="77777777" w:rsidR="000165B7" w:rsidRDefault="000165B7" w:rsidP="00715393"/>
        </w:tc>
        <w:tc>
          <w:tcPr>
            <w:tcW w:w="4531" w:type="dxa"/>
          </w:tcPr>
          <w:p w14:paraId="5E43C1B8" w14:textId="77777777" w:rsidR="000165B7" w:rsidRDefault="000165B7" w:rsidP="0071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0BC808" w14:textId="77777777" w:rsidR="000165B7" w:rsidRDefault="000165B7" w:rsidP="000165B7"/>
    <w:p w14:paraId="53057E46" w14:textId="77777777" w:rsidR="000165B7" w:rsidRDefault="000165B7" w:rsidP="000165B7"/>
    <w:p w14:paraId="72D8CCCF" w14:textId="77777777" w:rsidR="00E715B5" w:rsidRPr="007F6868" w:rsidRDefault="00E715B5" w:rsidP="000165B7">
      <w:pPr>
        <w:pStyle w:val="Heading2"/>
      </w:pPr>
    </w:p>
    <w:sectPr w:rsidR="00E715B5" w:rsidRPr="007F6868" w:rsidSect="001F0E9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D96B" w14:textId="77777777" w:rsidR="001F0E9F" w:rsidRDefault="001F0E9F" w:rsidP="00910A2E">
      <w:pPr>
        <w:spacing w:line="240" w:lineRule="auto"/>
      </w:pPr>
      <w:r>
        <w:separator/>
      </w:r>
    </w:p>
  </w:endnote>
  <w:endnote w:type="continuationSeparator" w:id="0">
    <w:p w14:paraId="41E44B3B" w14:textId="77777777" w:rsidR="001F0E9F" w:rsidRDefault="001F0E9F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B3BD" w14:textId="0940DF4B" w:rsidR="00393111" w:rsidRPr="009564D7" w:rsidRDefault="00393111" w:rsidP="00393111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GB"/>
      </w:rPr>
    </w:pPr>
    <w:r>
      <w:rPr>
        <w:noProof/>
      </w:rPr>
      <w:drawing>
        <wp:inline distT="0" distB="0" distL="0" distR="0" wp14:anchorId="3A898358" wp14:editId="4880A66D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64D7">
      <w:rPr>
        <w:lang w:val="en-GB"/>
      </w:rPr>
      <w:tab/>
    </w:r>
    <w:proofErr w:type="spellStart"/>
    <w:r w:rsidR="001D4A43" w:rsidRPr="009564D7">
      <w:rPr>
        <w:szCs w:val="16"/>
        <w:lang w:val="en-GB"/>
      </w:rPr>
      <w:t>Bijlage</w:t>
    </w:r>
    <w:proofErr w:type="spellEnd"/>
    <w:r w:rsidR="001D4A43" w:rsidRPr="009564D7">
      <w:rPr>
        <w:szCs w:val="16"/>
        <w:lang w:val="en-GB"/>
      </w:rPr>
      <w:t xml:space="preserve"> 1.2 </w:t>
    </w:r>
    <w:proofErr w:type="spellStart"/>
    <w:r w:rsidR="001D4A43" w:rsidRPr="009564D7">
      <w:rPr>
        <w:szCs w:val="16"/>
        <w:lang w:val="en-GB"/>
      </w:rPr>
      <w:t>Installatie</w:t>
    </w:r>
    <w:proofErr w:type="spellEnd"/>
    <w:r w:rsidR="001D4A43" w:rsidRPr="009564D7">
      <w:rPr>
        <w:szCs w:val="16"/>
        <w:lang w:val="en-GB"/>
      </w:rPr>
      <w:t xml:space="preserve"> laptop </w:t>
    </w:r>
    <w:proofErr w:type="spellStart"/>
    <w:r w:rsidR="001D4A43" w:rsidRPr="009564D7">
      <w:rPr>
        <w:szCs w:val="16"/>
        <w:lang w:val="en-GB"/>
      </w:rPr>
      <w:t>stagiair</w:t>
    </w:r>
    <w:proofErr w:type="spellEnd"/>
    <w:r w:rsidR="001D4A43" w:rsidRPr="009564D7">
      <w:rPr>
        <w:szCs w:val="16"/>
        <w:lang w:val="en-GB"/>
      </w:rPr>
      <w:t xml:space="preserve"> EX_IT20</w:t>
    </w:r>
    <w:r w:rsidR="001916FD" w:rsidRPr="009564D7">
      <w:rPr>
        <w:szCs w:val="16"/>
        <w:lang w:val="en-GB"/>
      </w:rPr>
      <w:t>_EP6_</w:t>
    </w:r>
    <w:r w:rsidR="009564D7" w:rsidRPr="009564D7">
      <w:rPr>
        <w:szCs w:val="16"/>
        <w:lang w:val="en-GB"/>
      </w:rPr>
      <w:t>B1-K3_2A</w:t>
    </w:r>
    <w:r w:rsidR="009564D7">
      <w:rPr>
        <w:szCs w:val="16"/>
        <w:lang w:val="en-GB"/>
      </w:rPr>
      <w:t>3</w:t>
    </w:r>
    <w:r w:rsidRPr="009564D7">
      <w:rPr>
        <w:lang w:val="en-GB"/>
      </w:rPr>
      <w:tab/>
    </w:r>
    <w:r>
      <w:rPr>
        <w:szCs w:val="16"/>
      </w:rPr>
      <w:fldChar w:fldCharType="begin"/>
    </w:r>
    <w:r w:rsidRPr="009564D7">
      <w:rPr>
        <w:szCs w:val="16"/>
        <w:lang w:val="en-GB"/>
      </w:rPr>
      <w:instrText>PAGE</w:instrText>
    </w:r>
    <w:r>
      <w:rPr>
        <w:szCs w:val="16"/>
      </w:rPr>
      <w:fldChar w:fldCharType="separate"/>
    </w:r>
    <w:r w:rsidRPr="009564D7">
      <w:rPr>
        <w:szCs w:val="16"/>
        <w:lang w:val="en-GB"/>
      </w:rPr>
      <w:t>2</w:t>
    </w:r>
    <w:r>
      <w:rPr>
        <w:szCs w:val="16"/>
      </w:rPr>
      <w:fldChar w:fldCharType="end"/>
    </w:r>
    <w:r w:rsidRPr="009564D7">
      <w:rPr>
        <w:szCs w:val="16"/>
        <w:lang w:val="en-GB"/>
      </w:rPr>
      <w:t>/</w:t>
    </w:r>
    <w:r>
      <w:rPr>
        <w:szCs w:val="16"/>
      </w:rPr>
      <w:fldChar w:fldCharType="begin"/>
    </w:r>
    <w:r w:rsidRPr="009564D7">
      <w:rPr>
        <w:szCs w:val="16"/>
        <w:lang w:val="en-GB"/>
      </w:rPr>
      <w:instrText>NUMPAGES</w:instrText>
    </w:r>
    <w:r>
      <w:rPr>
        <w:szCs w:val="16"/>
      </w:rPr>
      <w:fldChar w:fldCharType="separate"/>
    </w:r>
    <w:r w:rsidRPr="009564D7">
      <w:rPr>
        <w:szCs w:val="16"/>
        <w:lang w:val="en-GB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BE96" w14:textId="77777777" w:rsidR="001F0E9F" w:rsidRDefault="001F0E9F" w:rsidP="00910A2E">
      <w:pPr>
        <w:spacing w:line="240" w:lineRule="auto"/>
      </w:pPr>
      <w:r>
        <w:separator/>
      </w:r>
    </w:p>
  </w:footnote>
  <w:footnote w:type="continuationSeparator" w:id="0">
    <w:p w14:paraId="08B78800" w14:textId="77777777" w:rsidR="001F0E9F" w:rsidRDefault="001F0E9F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739646">
    <w:abstractNumId w:val="3"/>
  </w:num>
  <w:num w:numId="2" w16cid:durableId="706684127">
    <w:abstractNumId w:val="37"/>
  </w:num>
  <w:num w:numId="3" w16cid:durableId="1162937851">
    <w:abstractNumId w:val="5"/>
  </w:num>
  <w:num w:numId="4" w16cid:durableId="1570311277">
    <w:abstractNumId w:val="39"/>
  </w:num>
  <w:num w:numId="5" w16cid:durableId="251479444">
    <w:abstractNumId w:val="15"/>
  </w:num>
  <w:num w:numId="6" w16cid:durableId="1050811348">
    <w:abstractNumId w:val="36"/>
  </w:num>
  <w:num w:numId="7" w16cid:durableId="709964265">
    <w:abstractNumId w:val="0"/>
  </w:num>
  <w:num w:numId="8" w16cid:durableId="1820144964">
    <w:abstractNumId w:val="42"/>
  </w:num>
  <w:num w:numId="9" w16cid:durableId="581791435">
    <w:abstractNumId w:val="22"/>
  </w:num>
  <w:num w:numId="10" w16cid:durableId="1369523791">
    <w:abstractNumId w:val="30"/>
  </w:num>
  <w:num w:numId="11" w16cid:durableId="1338343159">
    <w:abstractNumId w:val="32"/>
  </w:num>
  <w:num w:numId="12" w16cid:durableId="1845780188">
    <w:abstractNumId w:val="14"/>
  </w:num>
  <w:num w:numId="13" w16cid:durableId="773406685">
    <w:abstractNumId w:val="31"/>
  </w:num>
  <w:num w:numId="14" w16cid:durableId="719285354">
    <w:abstractNumId w:val="24"/>
  </w:num>
  <w:num w:numId="15" w16cid:durableId="1433208221">
    <w:abstractNumId w:val="12"/>
  </w:num>
  <w:num w:numId="16" w16cid:durableId="1857839635">
    <w:abstractNumId w:val="1"/>
  </w:num>
  <w:num w:numId="17" w16cid:durableId="1831602333">
    <w:abstractNumId w:val="20"/>
  </w:num>
  <w:num w:numId="18" w16cid:durableId="1912034519">
    <w:abstractNumId w:val="4"/>
  </w:num>
  <w:num w:numId="19" w16cid:durableId="1572083019">
    <w:abstractNumId w:val="44"/>
  </w:num>
  <w:num w:numId="20" w16cid:durableId="998853058">
    <w:abstractNumId w:val="27"/>
  </w:num>
  <w:num w:numId="21" w16cid:durableId="549540664">
    <w:abstractNumId w:val="43"/>
  </w:num>
  <w:num w:numId="22" w16cid:durableId="2017076987">
    <w:abstractNumId w:val="35"/>
  </w:num>
  <w:num w:numId="23" w16cid:durableId="1505172355">
    <w:abstractNumId w:val="29"/>
  </w:num>
  <w:num w:numId="24" w16cid:durableId="2044943786">
    <w:abstractNumId w:val="28"/>
  </w:num>
  <w:num w:numId="25" w16cid:durableId="229855293">
    <w:abstractNumId w:val="25"/>
  </w:num>
  <w:num w:numId="26" w16cid:durableId="1684360677">
    <w:abstractNumId w:val="16"/>
  </w:num>
  <w:num w:numId="27" w16cid:durableId="1912276681">
    <w:abstractNumId w:val="6"/>
  </w:num>
  <w:num w:numId="28" w16cid:durableId="983510867">
    <w:abstractNumId w:val="2"/>
  </w:num>
  <w:num w:numId="29" w16cid:durableId="1966808120">
    <w:abstractNumId w:val="33"/>
  </w:num>
  <w:num w:numId="30" w16cid:durableId="842553720">
    <w:abstractNumId w:val="21"/>
  </w:num>
  <w:num w:numId="31" w16cid:durableId="1732146850">
    <w:abstractNumId w:val="8"/>
  </w:num>
  <w:num w:numId="32" w16cid:durableId="567812660">
    <w:abstractNumId w:val="10"/>
  </w:num>
  <w:num w:numId="33" w16cid:durableId="478546464">
    <w:abstractNumId w:val="38"/>
  </w:num>
  <w:num w:numId="34" w16cid:durableId="338428585">
    <w:abstractNumId w:val="34"/>
  </w:num>
  <w:num w:numId="35" w16cid:durableId="844322315">
    <w:abstractNumId w:val="11"/>
  </w:num>
  <w:num w:numId="36" w16cid:durableId="519205456">
    <w:abstractNumId w:val="17"/>
  </w:num>
  <w:num w:numId="37" w16cid:durableId="513425368">
    <w:abstractNumId w:val="23"/>
  </w:num>
  <w:num w:numId="38" w16cid:durableId="1311321772">
    <w:abstractNumId w:val="26"/>
  </w:num>
  <w:num w:numId="39" w16cid:durableId="741102019">
    <w:abstractNumId w:val="7"/>
  </w:num>
  <w:num w:numId="40" w16cid:durableId="2111732016">
    <w:abstractNumId w:val="40"/>
  </w:num>
  <w:num w:numId="41" w16cid:durableId="553851547">
    <w:abstractNumId w:val="41"/>
  </w:num>
  <w:num w:numId="42" w16cid:durableId="139806237">
    <w:abstractNumId w:val="19"/>
  </w:num>
  <w:num w:numId="43" w16cid:durableId="82995193">
    <w:abstractNumId w:val="18"/>
  </w:num>
  <w:num w:numId="44" w16cid:durableId="423839954">
    <w:abstractNumId w:val="13"/>
  </w:num>
  <w:num w:numId="45" w16cid:durableId="1788771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C6"/>
    <w:rsid w:val="000165B7"/>
    <w:rsid w:val="000172B9"/>
    <w:rsid w:val="00052CBF"/>
    <w:rsid w:val="00095F6E"/>
    <w:rsid w:val="000B3B21"/>
    <w:rsid w:val="000C018E"/>
    <w:rsid w:val="000C7207"/>
    <w:rsid w:val="0017583A"/>
    <w:rsid w:val="001763E3"/>
    <w:rsid w:val="001916FD"/>
    <w:rsid w:val="001A5529"/>
    <w:rsid w:val="001D2FCC"/>
    <w:rsid w:val="001D4A43"/>
    <w:rsid w:val="001F0E9F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95F87"/>
    <w:rsid w:val="002A74C1"/>
    <w:rsid w:val="002F3923"/>
    <w:rsid w:val="00383605"/>
    <w:rsid w:val="00393111"/>
    <w:rsid w:val="003F2FF7"/>
    <w:rsid w:val="004132C6"/>
    <w:rsid w:val="00424AEA"/>
    <w:rsid w:val="00453FAC"/>
    <w:rsid w:val="004A7867"/>
    <w:rsid w:val="004C5B2D"/>
    <w:rsid w:val="004E0DA1"/>
    <w:rsid w:val="00544045"/>
    <w:rsid w:val="00565A5A"/>
    <w:rsid w:val="00567AF6"/>
    <w:rsid w:val="00571473"/>
    <w:rsid w:val="00594DA0"/>
    <w:rsid w:val="005B0691"/>
    <w:rsid w:val="006069E2"/>
    <w:rsid w:val="0068714B"/>
    <w:rsid w:val="0069446E"/>
    <w:rsid w:val="006A1799"/>
    <w:rsid w:val="006B5218"/>
    <w:rsid w:val="006C70B1"/>
    <w:rsid w:val="006E1649"/>
    <w:rsid w:val="00726A3E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564D7"/>
    <w:rsid w:val="0099471C"/>
    <w:rsid w:val="00996768"/>
    <w:rsid w:val="009977B2"/>
    <w:rsid w:val="009D3C17"/>
    <w:rsid w:val="00A03DC3"/>
    <w:rsid w:val="00A10C66"/>
    <w:rsid w:val="00A266FE"/>
    <w:rsid w:val="00A856EA"/>
    <w:rsid w:val="00AA3AF9"/>
    <w:rsid w:val="00AC48BB"/>
    <w:rsid w:val="00AF6215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DB3F32"/>
    <w:rsid w:val="00E20EB2"/>
    <w:rsid w:val="00E24C05"/>
    <w:rsid w:val="00E33BFA"/>
    <w:rsid w:val="00E549BE"/>
    <w:rsid w:val="00E63944"/>
    <w:rsid w:val="00E715B5"/>
    <w:rsid w:val="00EA5EDA"/>
    <w:rsid w:val="00EC4011"/>
    <w:rsid w:val="00F01270"/>
    <w:rsid w:val="00F21B9C"/>
    <w:rsid w:val="00F314EA"/>
    <w:rsid w:val="00F43BFF"/>
    <w:rsid w:val="00F53A3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DA834"/>
  <w15:chartTrackingRefBased/>
  <w15:docId w15:val="{E39916C9-A1ED-477D-A792-00C6BACB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Een nieuw document maken." ma:contentTypeScope="" ma:versionID="10ee5e7b1c2accb418583d5635300bfe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8a916646891e80411079011eb6831cc2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4E5EF-264D-4B60-83BF-08F58E23F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C:\Users\nveldhuizen\OneDrive - CINOP – ECBO – ECIO\Documenten\Stichting praktijkleren\Examenopdrachten\Expert\jjmmdd_in_Bijlage x Naam bijlage (staand zonder voorblad).dotx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Kevin Keen</cp:lastModifiedBy>
  <cp:revision>10</cp:revision>
  <dcterms:created xsi:type="dcterms:W3CDTF">2022-03-18T15:26:00Z</dcterms:created>
  <dcterms:modified xsi:type="dcterms:W3CDTF">2024-04-25T08:20:00Z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2022-03-18T15:26:14Z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ad99d255-ec67-4df9-8a2b-f166631ee75e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